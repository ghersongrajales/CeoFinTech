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4C6BD" w14:textId="77777777" w:rsidR="00C6554A" w:rsidRPr="009679B1" w:rsidRDefault="00A65732" w:rsidP="00DF6FE7">
      <w:pPr>
        <w:pStyle w:val="Foto"/>
        <w:jc w:val="both"/>
        <w:rPr>
          <w:noProof/>
        </w:rPr>
      </w:pPr>
      <w:r>
        <w:rPr>
          <w:noProof/>
        </w:rPr>
        <mc:AlternateContent>
          <mc:Choice Requires="wpg">
            <w:drawing>
              <wp:inline distT="0" distB="0" distL="0" distR="0" wp14:anchorId="48D0C119" wp14:editId="0B8CAFC8">
                <wp:extent cx="5274310" cy="4018280"/>
                <wp:effectExtent l="0" t="0" r="0" b="0"/>
                <wp:docPr id="196" name="Grupo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310" cy="4018280"/>
                          <a:chOff x="0" y="0"/>
                          <a:chExt cx="5274310" cy="4018280"/>
                        </a:xfrm>
                      </wpg:grpSpPr>
                      <pic:pic xmlns:pic="http://schemas.openxmlformats.org/drawingml/2006/picture">
                        <pic:nvPicPr>
                          <pic:cNvPr id="64" name="Imagen 7"/>
                          <pic:cNvPicPr>
                            <a:picLocks/>
                          </pic:cNvPicPr>
                        </pic:nvPicPr>
                        <pic:blipFill>
                          <a:blip r:embed="rId8"/>
                          <a:stretch>
                            <a:fillRect/>
                          </a:stretch>
                        </pic:blipFill>
                        <pic:spPr>
                          <a:xfrm>
                            <a:off x="0" y="0"/>
                            <a:ext cx="5274310" cy="3569970"/>
                          </a:xfrm>
                          <a:prstGeom prst="rect">
                            <a:avLst/>
                          </a:prstGeom>
                        </pic:spPr>
                      </pic:pic>
                      <wps:wsp>
                        <wps:cNvPr id="67" name="Cuadro de texto 11"/>
                        <wps:cNvSpPr txBox="1">
                          <a:spLocks/>
                        </wps:cNvSpPr>
                        <wps:spPr>
                          <a:xfrm>
                            <a:off x="0" y="3569970"/>
                            <a:ext cx="5274310" cy="448310"/>
                          </a:xfrm>
                          <a:prstGeom prst="rect">
                            <a:avLst/>
                          </a:prstGeom>
                          <a:solidFill>
                            <a:prstClr val="white"/>
                          </a:solidFill>
                          <a:ln>
                            <a:noFill/>
                          </a:ln>
                        </wps:spPr>
                        <wps:txbx>
                          <w:txbxContent>
                            <w:p w14:paraId="3BDAE5DB" w14:textId="77777777" w:rsidR="00297444" w:rsidRPr="00297444" w:rsidRDefault="00297444" w:rsidP="00297444">
                              <w:pPr>
                                <w:rPr>
                                  <w:sz w:val="18"/>
                                  <w:szCs w:val="18"/>
                                </w:rPr>
                              </w:pPr>
                              <w:hyperlink r:id="rId9" w:history="1">
                                <w:r w:rsidRPr="00297444">
                                  <w:rPr>
                                    <w:rStyle w:val="Hipervnculo"/>
                                    <w:sz w:val="18"/>
                                    <w:szCs w:val="18"/>
                                  </w:rPr>
                                  <w:t>Esta foto</w:t>
                                </w:r>
                              </w:hyperlink>
                              <w:r w:rsidRPr="00297444">
                                <w:rPr>
                                  <w:sz w:val="18"/>
                                  <w:szCs w:val="18"/>
                                </w:rPr>
                                <w:t xml:space="preserve"> de Autor desconocido está bajo licencia </w:t>
                              </w:r>
                              <w:hyperlink r:id="rId10" w:history="1">
                                <w:r w:rsidRPr="00297444">
                                  <w:rPr>
                                    <w:rStyle w:val="Hipervnculo"/>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8D0C119" id="Grupo 196" o:spid="_x0000_s1026" style="width:415.3pt;height:316.4pt;mso-position-horizontal-relative:char;mso-position-vertical-relative:line" coordsize="52743,4018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width:52743;height:35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">
                  <v:imagedata r:id="rId11" o:title=""/>
                  <o:lock v:ext="edit" aspectratio="f"/>
                </v:shape>
                <v:shapetype id="_x0000_t202" coordsize="21600,21600" o:spt="202" path="m,l,21600r21600,l21600,xe">
                  <v:stroke joinstyle="miter"/>
                  <v:path gradientshapeok="t" o:connecttype="rect"/>
                </v:shapetype>
                <v:shape id="Cuadro de texto 11" o:spid="_x0000_s1028" type="#_x0000_t202" style="position:absolute;top:35699;width:52743;height:4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" stroked="f">
                  <v:textbox style="mso-fit-shape-to-text:t">
                    <w:txbxContent>
                      <w:p w14:paraId="3BDAE5DB" w14:textId="77777777" w:rsidR="00297444" w:rsidRPr="00297444" w:rsidRDefault="00297444" w:rsidP="00297444">
                        <w:pPr>
                          <w:rPr>
                            <w:sz w:val="18"/>
                            <w:szCs w:val="18"/>
                          </w:rPr>
                        </w:pPr>
                        <w:hyperlink r:id="rId12" w:history="1">
                          <w:r w:rsidRPr="00297444">
                            <w:rPr>
                              <w:rStyle w:val="Hipervnculo"/>
                              <w:sz w:val="18"/>
                              <w:szCs w:val="18"/>
                            </w:rPr>
                            <w:t>Esta foto</w:t>
                          </w:r>
                        </w:hyperlink>
                        <w:r w:rsidRPr="00297444">
                          <w:rPr>
                            <w:sz w:val="18"/>
                            <w:szCs w:val="18"/>
                          </w:rPr>
                          <w:t xml:space="preserve"> de Autor desconocido está bajo licencia </w:t>
                        </w:r>
                        <w:hyperlink r:id="rId13" w:history="1">
                          <w:r w:rsidRPr="00297444">
                            <w:rPr>
                              <w:rStyle w:val="Hipervnculo"/>
                              <w:sz w:val="18"/>
                              <w:szCs w:val="18"/>
                            </w:rPr>
                            <w:t>CC BY-SA-NC</w:t>
                          </w:r>
                        </w:hyperlink>
                      </w:p>
                    </w:txbxContent>
                  </v:textbox>
                </v:shape>
                <w10:anchorlock/>
              </v:group>
            </w:pict>
          </mc:Fallback>
        </mc:AlternateContent>
      </w:r>
      <w:r w:rsidRPr="00D11DF5">
        <w:rPr>
          <w:noProof/>
        </w:rPr>
        <w:drawing>
          <wp:inline distT="0" distB="0" distL="0" distR="0" wp14:anchorId="2F403B03" wp14:editId="4E24B423">
            <wp:extent cx="5243830" cy="2769235"/>
            <wp:effectExtent l="0" t="0" r="0" b="0"/>
            <wp:docPr id="2" name="Imagen 15" descr="Logotipo, nombre de la empres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5" descr="Logotipo, nombre de la empresa&#10;&#10;Descripción generada automáticamente"/>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3830" cy="2769235"/>
                    </a:xfrm>
                    <a:prstGeom prst="rect">
                      <a:avLst/>
                    </a:prstGeom>
                    <a:noFill/>
                    <a:ln>
                      <a:noFill/>
                    </a:ln>
                  </pic:spPr>
                </pic:pic>
              </a:graphicData>
            </a:graphic>
          </wp:inline>
        </w:drawing>
      </w:r>
    </w:p>
    <w:p w14:paraId="27B93E64" w14:textId="77777777" w:rsidR="003053E2" w:rsidRDefault="003053E2" w:rsidP="00DF6FE7">
      <w:pPr>
        <w:pStyle w:val="Ttulo"/>
        <w:jc w:val="both"/>
        <w:rPr>
          <w:noProof/>
        </w:rPr>
      </w:pPr>
      <w:r>
        <w:rPr>
          <w:noProof/>
        </w:rPr>
        <w:t>Manual CEO FINTECH</w:t>
      </w:r>
    </w:p>
    <w:p w14:paraId="089B5461" w14:textId="77777777" w:rsidR="003053E2" w:rsidRDefault="003053E2" w:rsidP="00DF6FE7">
      <w:pPr>
        <w:jc w:val="both"/>
        <w:rPr>
          <w:noProof/>
        </w:rPr>
      </w:pPr>
      <w:r>
        <w:rPr>
          <w:noProof/>
        </w:rPr>
        <w:t>5/12/2021</w:t>
      </w:r>
    </w:p>
    <w:p w14:paraId="4A00BCBE" w14:textId="77777777" w:rsidR="00C6554A" w:rsidRPr="009679B1" w:rsidRDefault="003053E2" w:rsidP="00DF6FE7">
      <w:pPr>
        <w:jc w:val="both"/>
        <w:rPr>
          <w:noProof/>
        </w:rPr>
      </w:pPr>
      <w:r>
        <w:rPr>
          <w:noProof/>
          <w:lang w:bidi="es-ES"/>
        </w:rPr>
        <w:t>Gherson Grajales, Teresa Aviles, Maria Bulla</w:t>
      </w:r>
      <w:r w:rsidR="00C6554A" w:rsidRPr="009679B1">
        <w:rPr>
          <w:noProof/>
          <w:lang w:bidi="es-ES"/>
        </w:rPr>
        <w:br w:type="page"/>
      </w:r>
    </w:p>
    <w:p w14:paraId="1955A502" w14:textId="77777777" w:rsidR="003053E2" w:rsidRDefault="003053E2" w:rsidP="00DF6FE7">
      <w:pPr>
        <w:pStyle w:val="Ttulo1"/>
        <w:jc w:val="both"/>
        <w:rPr>
          <w:noProof/>
          <w:sz w:val="56"/>
          <w:szCs w:val="56"/>
        </w:rPr>
      </w:pPr>
      <w:r w:rsidRPr="003053E2">
        <w:rPr>
          <w:noProof/>
          <w:sz w:val="56"/>
          <w:szCs w:val="56"/>
        </w:rPr>
        <w:t>Contenidos</w:t>
      </w:r>
    </w:p>
    <w:p w14:paraId="05A80B5B" w14:textId="77777777" w:rsidR="003053E2" w:rsidRPr="003053E2" w:rsidRDefault="00A65732" w:rsidP="00DF6FE7">
      <w:pPr>
        <w:jc w:val="both"/>
      </w:pPr>
      <w:r>
        <w:rPr>
          <w:noProof/>
        </w:rPr>
        <mc:AlternateContent>
          <mc:Choice Requires="wps">
            <w:drawing>
              <wp:anchor distT="0" distB="0" distL="114300" distR="114300" simplePos="0" relativeHeight="251631616" behindDoc="0" locked="0" layoutInCell="1" allowOverlap="1" wp14:anchorId="711F7894" wp14:editId="5F61CC1C">
                <wp:simplePos x="0" y="0"/>
                <wp:positionH relativeFrom="margin">
                  <wp:align>center</wp:align>
                </wp:positionH>
                <wp:positionV relativeFrom="paragraph">
                  <wp:posOffset>260985</wp:posOffset>
                </wp:positionV>
                <wp:extent cx="5436870" cy="15240"/>
                <wp:effectExtent l="50800" t="38100" r="36830" b="609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36870" cy="1524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BF57205" id="Conector recto 195" o:spid="_x0000_s1026" style="position:absolute;flip:y;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55pt" to="428.1pt,2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" strokecolor="#00a0b8" strokeweight="2pt">
                <v:shadow on="t" color="black" opacity="24903f" origin=",.5" offset="0,.55556mm"/>
                <o:lock v:ext="edit" shapetype="f"/>
                <w10:wrap anchorx="margin"/>
              </v:line>
            </w:pict>
          </mc:Fallback>
        </mc:AlternateContent>
      </w:r>
    </w:p>
    <w:p w14:paraId="1AC85C6E" w14:textId="77777777" w:rsidR="003053E2" w:rsidRDefault="003053E2" w:rsidP="00DF6FE7">
      <w:pPr>
        <w:jc w:val="both"/>
      </w:pPr>
    </w:p>
    <w:p w14:paraId="138EAE8C" w14:textId="77777777" w:rsidR="003053E2" w:rsidRDefault="003053E2" w:rsidP="00297444">
      <w:pPr>
        <w:jc w:val="right"/>
        <w:rPr>
          <w:sz w:val="28"/>
          <w:szCs w:val="28"/>
        </w:rPr>
      </w:pPr>
      <w:r w:rsidRPr="003053E2">
        <w:rPr>
          <w:sz w:val="28"/>
          <w:szCs w:val="28"/>
        </w:rPr>
        <w:t>PRESENTACIÓN..................................................................................</w:t>
      </w:r>
      <w:r>
        <w:rPr>
          <w:sz w:val="28"/>
          <w:szCs w:val="28"/>
        </w:rPr>
        <w:t xml:space="preserve"> </w:t>
      </w:r>
      <w:r w:rsidR="000C4C4B">
        <w:rPr>
          <w:sz w:val="28"/>
          <w:szCs w:val="28"/>
        </w:rPr>
        <w:t>2</w:t>
      </w:r>
    </w:p>
    <w:p w14:paraId="63CAE861" w14:textId="77777777" w:rsidR="003053E2" w:rsidRDefault="003053E2" w:rsidP="00297444">
      <w:pPr>
        <w:jc w:val="right"/>
        <w:rPr>
          <w:sz w:val="28"/>
          <w:szCs w:val="28"/>
        </w:rPr>
      </w:pPr>
      <w:r w:rsidRPr="003053E2">
        <w:rPr>
          <w:sz w:val="28"/>
          <w:szCs w:val="28"/>
        </w:rPr>
        <w:t>RESUMEN..............................................................................................</w:t>
      </w:r>
      <w:r>
        <w:rPr>
          <w:sz w:val="28"/>
          <w:szCs w:val="28"/>
        </w:rPr>
        <w:t xml:space="preserve"> </w:t>
      </w:r>
      <w:r w:rsidR="000C4C4B">
        <w:rPr>
          <w:sz w:val="28"/>
          <w:szCs w:val="28"/>
        </w:rPr>
        <w:t>2</w:t>
      </w:r>
    </w:p>
    <w:p w14:paraId="7A41C1ED" w14:textId="77777777" w:rsidR="003053E2" w:rsidRDefault="003053E2" w:rsidP="00297444">
      <w:pPr>
        <w:jc w:val="right"/>
        <w:rPr>
          <w:sz w:val="28"/>
          <w:szCs w:val="28"/>
        </w:rPr>
      </w:pPr>
      <w:r w:rsidRPr="003053E2">
        <w:rPr>
          <w:sz w:val="28"/>
          <w:szCs w:val="28"/>
        </w:rPr>
        <w:t>OBJETIVO..............................................................................................</w:t>
      </w:r>
      <w:r w:rsidR="000C4C4B">
        <w:rPr>
          <w:sz w:val="28"/>
          <w:szCs w:val="28"/>
        </w:rPr>
        <w:t>3</w:t>
      </w:r>
    </w:p>
    <w:p w14:paraId="47B9A87E" w14:textId="77777777" w:rsidR="003053E2" w:rsidRDefault="003053E2" w:rsidP="00297444">
      <w:pPr>
        <w:jc w:val="right"/>
        <w:rPr>
          <w:sz w:val="28"/>
          <w:szCs w:val="28"/>
        </w:rPr>
      </w:pPr>
      <w:r w:rsidRPr="003053E2">
        <w:rPr>
          <w:sz w:val="28"/>
          <w:szCs w:val="28"/>
        </w:rPr>
        <w:t>FINALIDAD</w:t>
      </w:r>
      <w:r>
        <w:rPr>
          <w:sz w:val="28"/>
          <w:szCs w:val="28"/>
        </w:rPr>
        <w:t xml:space="preserve"> </w:t>
      </w:r>
      <w:r w:rsidRPr="003053E2">
        <w:rPr>
          <w:sz w:val="28"/>
          <w:szCs w:val="28"/>
        </w:rPr>
        <w:t>DEL</w:t>
      </w:r>
      <w:r>
        <w:rPr>
          <w:sz w:val="28"/>
          <w:szCs w:val="28"/>
        </w:rPr>
        <w:t xml:space="preserve"> </w:t>
      </w:r>
      <w:r w:rsidRPr="003053E2">
        <w:rPr>
          <w:sz w:val="28"/>
          <w:szCs w:val="28"/>
        </w:rPr>
        <w:t>MANUA</w:t>
      </w:r>
      <w:r>
        <w:rPr>
          <w:sz w:val="28"/>
          <w:szCs w:val="28"/>
        </w:rPr>
        <w:t>L</w:t>
      </w:r>
      <w:r w:rsidRPr="003053E2">
        <w:rPr>
          <w:sz w:val="28"/>
          <w:szCs w:val="28"/>
        </w:rPr>
        <w:t>.............................................................</w:t>
      </w:r>
      <w:r>
        <w:rPr>
          <w:sz w:val="28"/>
          <w:szCs w:val="28"/>
        </w:rPr>
        <w:t>6</w:t>
      </w:r>
    </w:p>
    <w:p w14:paraId="3881CC4E" w14:textId="77777777" w:rsidR="003053E2" w:rsidRDefault="003053E2" w:rsidP="00297444">
      <w:pPr>
        <w:jc w:val="right"/>
        <w:rPr>
          <w:sz w:val="28"/>
          <w:szCs w:val="28"/>
        </w:rPr>
      </w:pPr>
      <w:r w:rsidRPr="003053E2">
        <w:rPr>
          <w:sz w:val="28"/>
          <w:szCs w:val="28"/>
        </w:rPr>
        <w:t>INTRODUCCIÓN...............................................................................</w:t>
      </w:r>
      <w:r>
        <w:rPr>
          <w:sz w:val="28"/>
          <w:szCs w:val="28"/>
        </w:rPr>
        <w:t xml:space="preserve"> 7</w:t>
      </w:r>
    </w:p>
    <w:p w14:paraId="6687A0B4" w14:textId="77777777" w:rsidR="003053E2" w:rsidRDefault="003053E2" w:rsidP="00297444">
      <w:pPr>
        <w:jc w:val="right"/>
        <w:rPr>
          <w:sz w:val="28"/>
          <w:szCs w:val="28"/>
        </w:rPr>
      </w:pPr>
      <w:r w:rsidRPr="003053E2">
        <w:rPr>
          <w:sz w:val="28"/>
          <w:szCs w:val="28"/>
        </w:rPr>
        <w:t xml:space="preserve"> ASPECTOS</w:t>
      </w:r>
      <w:r>
        <w:rPr>
          <w:sz w:val="28"/>
          <w:szCs w:val="28"/>
        </w:rPr>
        <w:t xml:space="preserve"> </w:t>
      </w:r>
      <w:r w:rsidRPr="003053E2">
        <w:rPr>
          <w:sz w:val="28"/>
          <w:szCs w:val="28"/>
        </w:rPr>
        <w:t>TÉCNICOS.......................................................................</w:t>
      </w:r>
      <w:r>
        <w:rPr>
          <w:sz w:val="28"/>
          <w:szCs w:val="28"/>
        </w:rPr>
        <w:t>8</w:t>
      </w:r>
      <w:r w:rsidRPr="003053E2">
        <w:rPr>
          <w:sz w:val="28"/>
          <w:szCs w:val="28"/>
        </w:rPr>
        <w:t xml:space="preserve"> </w:t>
      </w:r>
    </w:p>
    <w:p w14:paraId="7C2D0775" w14:textId="77777777" w:rsidR="003053E2" w:rsidRDefault="003053E2" w:rsidP="00297444">
      <w:pPr>
        <w:jc w:val="right"/>
        <w:rPr>
          <w:sz w:val="28"/>
          <w:szCs w:val="28"/>
        </w:rPr>
      </w:pPr>
      <w:r w:rsidRPr="003053E2">
        <w:rPr>
          <w:sz w:val="28"/>
          <w:szCs w:val="28"/>
        </w:rPr>
        <w:t>HERRAMIENTAS</w:t>
      </w:r>
      <w:r>
        <w:rPr>
          <w:sz w:val="28"/>
          <w:szCs w:val="28"/>
        </w:rPr>
        <w:t xml:space="preserve"> </w:t>
      </w:r>
      <w:r w:rsidRPr="003053E2">
        <w:rPr>
          <w:sz w:val="28"/>
          <w:szCs w:val="28"/>
        </w:rPr>
        <w:t>UTILIZADAS</w:t>
      </w:r>
      <w:r>
        <w:rPr>
          <w:sz w:val="28"/>
          <w:szCs w:val="28"/>
        </w:rPr>
        <w:t xml:space="preserve"> </w:t>
      </w:r>
      <w:r w:rsidRPr="003053E2">
        <w:rPr>
          <w:sz w:val="28"/>
          <w:szCs w:val="28"/>
        </w:rPr>
        <w:t>PARA</w:t>
      </w:r>
      <w:r>
        <w:rPr>
          <w:sz w:val="28"/>
          <w:szCs w:val="28"/>
        </w:rPr>
        <w:t xml:space="preserve"> </w:t>
      </w:r>
      <w:r w:rsidRPr="003053E2">
        <w:rPr>
          <w:sz w:val="28"/>
          <w:szCs w:val="28"/>
        </w:rPr>
        <w:t>EL</w:t>
      </w:r>
      <w:r>
        <w:rPr>
          <w:sz w:val="28"/>
          <w:szCs w:val="28"/>
        </w:rPr>
        <w:t xml:space="preserve"> </w:t>
      </w:r>
      <w:r w:rsidRPr="003053E2">
        <w:rPr>
          <w:sz w:val="28"/>
          <w:szCs w:val="28"/>
        </w:rPr>
        <w:t>DESARROLLO...............</w:t>
      </w:r>
      <w:r>
        <w:rPr>
          <w:sz w:val="28"/>
          <w:szCs w:val="28"/>
        </w:rPr>
        <w:t>9</w:t>
      </w:r>
      <w:r w:rsidRPr="003053E2">
        <w:rPr>
          <w:sz w:val="28"/>
          <w:szCs w:val="28"/>
        </w:rPr>
        <w:t xml:space="preserve"> </w:t>
      </w:r>
    </w:p>
    <w:p w14:paraId="66840D2F" w14:textId="77777777" w:rsidR="003053E2" w:rsidRDefault="003053E2" w:rsidP="00297444">
      <w:pPr>
        <w:jc w:val="right"/>
        <w:rPr>
          <w:sz w:val="28"/>
          <w:szCs w:val="28"/>
        </w:rPr>
      </w:pPr>
      <w:r w:rsidRPr="003053E2">
        <w:rPr>
          <w:sz w:val="28"/>
          <w:szCs w:val="28"/>
        </w:rPr>
        <w:t xml:space="preserve">GitHub.................................................................................................9 </w:t>
      </w:r>
    </w:p>
    <w:p w14:paraId="72FAC3AD" w14:textId="77777777" w:rsidR="003053E2" w:rsidRDefault="003053E2" w:rsidP="00297444">
      <w:pPr>
        <w:jc w:val="right"/>
        <w:rPr>
          <w:sz w:val="28"/>
          <w:szCs w:val="28"/>
        </w:rPr>
      </w:pPr>
      <w:r>
        <w:rPr>
          <w:sz w:val="28"/>
          <w:szCs w:val="28"/>
        </w:rPr>
        <w:t>Java…………………………………………………………………………………</w:t>
      </w:r>
      <w:r w:rsidR="00A90B09">
        <w:rPr>
          <w:sz w:val="28"/>
          <w:szCs w:val="28"/>
        </w:rPr>
        <w:t>……</w:t>
      </w:r>
      <w:r>
        <w:rPr>
          <w:sz w:val="28"/>
          <w:szCs w:val="28"/>
        </w:rPr>
        <w:t>9</w:t>
      </w:r>
    </w:p>
    <w:p w14:paraId="1931AA81" w14:textId="77777777" w:rsidR="003053E2" w:rsidRDefault="003053E2" w:rsidP="00297444">
      <w:pPr>
        <w:jc w:val="right"/>
        <w:rPr>
          <w:sz w:val="28"/>
          <w:szCs w:val="28"/>
        </w:rPr>
      </w:pPr>
      <w:r>
        <w:rPr>
          <w:sz w:val="28"/>
          <w:szCs w:val="28"/>
        </w:rPr>
        <w:t>Metodología SCRUM…………………………………………………………</w:t>
      </w:r>
      <w:r w:rsidR="00A90B09">
        <w:rPr>
          <w:sz w:val="28"/>
          <w:szCs w:val="28"/>
        </w:rPr>
        <w:t>……</w:t>
      </w:r>
      <w:r>
        <w:rPr>
          <w:sz w:val="28"/>
          <w:szCs w:val="28"/>
        </w:rPr>
        <w:t>10</w:t>
      </w:r>
    </w:p>
    <w:p w14:paraId="2166C4A6" w14:textId="77777777" w:rsidR="003053E2" w:rsidRDefault="003053E2" w:rsidP="00297444">
      <w:pPr>
        <w:jc w:val="right"/>
        <w:rPr>
          <w:sz w:val="28"/>
          <w:szCs w:val="28"/>
        </w:rPr>
      </w:pPr>
      <w:r>
        <w:rPr>
          <w:sz w:val="28"/>
          <w:szCs w:val="28"/>
        </w:rPr>
        <w:t>RealTime………………………………………………………………</w:t>
      </w:r>
      <w:r w:rsidR="00A90B09">
        <w:rPr>
          <w:sz w:val="28"/>
          <w:szCs w:val="28"/>
        </w:rPr>
        <w:t>……</w:t>
      </w:r>
      <w:r>
        <w:rPr>
          <w:sz w:val="28"/>
          <w:szCs w:val="28"/>
        </w:rPr>
        <w:t>10</w:t>
      </w:r>
    </w:p>
    <w:p w14:paraId="7E92C71A" w14:textId="77777777" w:rsidR="003053E2" w:rsidRDefault="003053E2" w:rsidP="00297444">
      <w:pPr>
        <w:jc w:val="right"/>
        <w:rPr>
          <w:sz w:val="28"/>
          <w:szCs w:val="28"/>
        </w:rPr>
      </w:pPr>
      <w:r>
        <w:rPr>
          <w:sz w:val="28"/>
          <w:szCs w:val="28"/>
        </w:rPr>
        <w:t>Android Studio……………………………………………………………………11</w:t>
      </w:r>
    </w:p>
    <w:p w14:paraId="5FED367E" w14:textId="77777777" w:rsidR="003053E2" w:rsidRDefault="003053E2" w:rsidP="00297444">
      <w:pPr>
        <w:jc w:val="right"/>
        <w:rPr>
          <w:sz w:val="28"/>
          <w:szCs w:val="28"/>
        </w:rPr>
      </w:pPr>
      <w:r w:rsidRPr="003053E2">
        <w:rPr>
          <w:sz w:val="28"/>
          <w:szCs w:val="28"/>
        </w:rPr>
        <w:t>DICCIONARIO DE DATOS.............................................................</w:t>
      </w:r>
      <w:r>
        <w:rPr>
          <w:sz w:val="28"/>
          <w:szCs w:val="28"/>
        </w:rPr>
        <w:t>12</w:t>
      </w:r>
    </w:p>
    <w:p w14:paraId="2A5057F7" w14:textId="77777777" w:rsidR="003053E2" w:rsidRDefault="003053E2" w:rsidP="00502996">
      <w:pPr>
        <w:jc w:val="right"/>
        <w:rPr>
          <w:sz w:val="28"/>
          <w:szCs w:val="28"/>
        </w:rPr>
      </w:pPr>
      <w:r w:rsidRPr="003053E2">
        <w:rPr>
          <w:sz w:val="28"/>
          <w:szCs w:val="28"/>
        </w:rPr>
        <w:t>ASPECTO TÉCNICO DEL DESARROLLO DEL SISTEMA .........</w:t>
      </w:r>
      <w:r>
        <w:rPr>
          <w:sz w:val="28"/>
          <w:szCs w:val="28"/>
        </w:rPr>
        <w:t>13</w:t>
      </w:r>
      <w:r w:rsidRPr="003053E2">
        <w:rPr>
          <w:sz w:val="28"/>
          <w:szCs w:val="28"/>
        </w:rPr>
        <w:t xml:space="preserve"> </w:t>
      </w:r>
    </w:p>
    <w:p w14:paraId="674B708D" w14:textId="77777777" w:rsidR="003053E2" w:rsidRPr="003053E2" w:rsidRDefault="00502996" w:rsidP="00297444">
      <w:pPr>
        <w:jc w:val="right"/>
        <w:rPr>
          <w:sz w:val="28"/>
          <w:szCs w:val="28"/>
        </w:rPr>
      </w:pPr>
      <w:r>
        <w:rPr>
          <w:sz w:val="28"/>
          <w:szCs w:val="28"/>
        </w:rPr>
        <w:t>REFERENCIAS BIBLIOGRAFICAS</w:t>
      </w:r>
      <w:r w:rsidR="003053E2" w:rsidRPr="003053E2">
        <w:rPr>
          <w:sz w:val="28"/>
          <w:szCs w:val="28"/>
        </w:rPr>
        <w:t>.............................................</w:t>
      </w:r>
      <w:r w:rsidR="003053E2">
        <w:rPr>
          <w:sz w:val="28"/>
          <w:szCs w:val="28"/>
        </w:rPr>
        <w:t>......15</w:t>
      </w:r>
    </w:p>
    <w:p w14:paraId="5429B88C" w14:textId="77777777" w:rsidR="003053E2" w:rsidRPr="00BC04B1" w:rsidRDefault="00A65732" w:rsidP="00DF6FE7">
      <w:pPr>
        <w:jc w:val="both"/>
        <w:rPr>
          <w:rFonts w:eastAsia="STXinwei"/>
          <w:noProof/>
          <w:color w:val="007789"/>
          <w:sz w:val="32"/>
        </w:rPr>
      </w:pPr>
      <w:r>
        <w:rPr>
          <w:noProof/>
        </w:rPr>
        <w:drawing>
          <wp:anchor distT="0" distB="0" distL="114300" distR="114300" simplePos="0" relativeHeight="251633664" behindDoc="0" locked="0" layoutInCell="1" allowOverlap="1" wp14:anchorId="45E0423C" wp14:editId="4759DF7F">
            <wp:simplePos x="0" y="0"/>
            <wp:positionH relativeFrom="margin">
              <wp:posOffset>1062990</wp:posOffset>
            </wp:positionH>
            <wp:positionV relativeFrom="paragraph">
              <wp:posOffset>97790</wp:posOffset>
            </wp:positionV>
            <wp:extent cx="2962910" cy="820420"/>
            <wp:effectExtent l="0" t="0" r="0" b="0"/>
            <wp:wrapNone/>
            <wp:docPr id="66"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2910" cy="82042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3E2">
        <w:rPr>
          <w:noProof/>
        </w:rPr>
        <w:br w:type="page"/>
      </w:r>
    </w:p>
    <w:p w14:paraId="5F99BF34" w14:textId="77777777" w:rsidR="00C6554A" w:rsidRDefault="00A65732" w:rsidP="00DF6FE7">
      <w:pPr>
        <w:pStyle w:val="Ttulo1"/>
        <w:jc w:val="both"/>
        <w:rPr>
          <w:b/>
          <w:bCs/>
          <w:noProof/>
          <w:sz w:val="52"/>
          <w:szCs w:val="52"/>
        </w:rPr>
      </w:pPr>
      <w:r>
        <w:rPr>
          <w:noProof/>
        </w:rPr>
        <w:drawing>
          <wp:anchor distT="0" distB="0" distL="114300" distR="114300" simplePos="0" relativeHeight="251636736" behindDoc="1" locked="0" layoutInCell="1" allowOverlap="1" wp14:anchorId="5DDFF3F6" wp14:editId="739F02A0">
            <wp:simplePos x="0" y="0"/>
            <wp:positionH relativeFrom="page">
              <wp:align>right</wp:align>
            </wp:positionH>
            <wp:positionV relativeFrom="paragraph">
              <wp:posOffset>-2917190</wp:posOffset>
            </wp:positionV>
            <wp:extent cx="8094345" cy="14350365"/>
            <wp:effectExtent l="0" t="0" r="0" b="0"/>
            <wp:wrapNone/>
            <wp:docPr id="65"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94345" cy="1435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3053E2" w:rsidRPr="003053E2">
        <w:rPr>
          <w:b/>
          <w:bCs/>
          <w:noProof/>
          <w:sz w:val="52"/>
          <w:szCs w:val="52"/>
        </w:rPr>
        <w:t>Presentacion</w:t>
      </w:r>
    </w:p>
    <w:p w14:paraId="284920C2" w14:textId="77777777" w:rsidR="000C4C4B" w:rsidRPr="000C4C4B" w:rsidRDefault="00A65732" w:rsidP="00DF6FE7">
      <w:pPr>
        <w:jc w:val="both"/>
      </w:pPr>
      <w:r>
        <w:rPr>
          <w:noProof/>
        </w:rPr>
        <mc:AlternateContent>
          <mc:Choice Requires="wps">
            <w:drawing>
              <wp:anchor distT="4294967294" distB="4294967294" distL="114300" distR="114300" simplePos="0" relativeHeight="251632640" behindDoc="0" locked="0" layoutInCell="1" allowOverlap="1" wp14:anchorId="3634A14C" wp14:editId="1C1CAD1D">
                <wp:simplePos x="0" y="0"/>
                <wp:positionH relativeFrom="column">
                  <wp:posOffset>-102870</wp:posOffset>
                </wp:positionH>
                <wp:positionV relativeFrom="paragraph">
                  <wp:posOffset>97154</wp:posOffset>
                </wp:positionV>
                <wp:extent cx="5504815" cy="0"/>
                <wp:effectExtent l="50800" t="38100" r="19685" b="63500"/>
                <wp:wrapNone/>
                <wp:docPr id="194" name="Conector recto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04815"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E714E73" id="Conector recto 194" o:spid="_x0000_s1026" style="position:absolute;flip:y;z-index:25163264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8.1pt,7.65pt" to="425.35pt,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" strokecolor="#00a0b8" strokeweight="2pt">
                <v:shadow on="t" color="black" opacity="24903f" origin=",.5" offset="0,.55556mm"/>
                <o:lock v:ext="edit" shapetype="f"/>
              </v:line>
            </w:pict>
          </mc:Fallback>
        </mc:AlternateContent>
      </w:r>
    </w:p>
    <w:p w14:paraId="187A776A" w14:textId="77777777" w:rsidR="003053E2" w:rsidRPr="003053E2" w:rsidRDefault="003053E2" w:rsidP="00DF6FE7">
      <w:pPr>
        <w:jc w:val="both"/>
        <w:rPr>
          <w:b/>
          <w:bCs/>
        </w:rPr>
      </w:pPr>
      <w:r w:rsidRPr="003053E2">
        <w:rPr>
          <w:b/>
          <w:bCs/>
        </w:rPr>
        <w:t>Manual técnico del Sistema</w:t>
      </w:r>
    </w:p>
    <w:p w14:paraId="2D43D52E" w14:textId="77777777" w:rsidR="00C6554A" w:rsidRPr="00184327" w:rsidRDefault="003053E2" w:rsidP="00184327">
      <w:pPr>
        <w:jc w:val="both"/>
        <w:rPr>
          <w:sz w:val="24"/>
          <w:szCs w:val="24"/>
        </w:rPr>
      </w:pPr>
      <w:r w:rsidRPr="003053E2">
        <w:rPr>
          <w:sz w:val="24"/>
          <w:szCs w:val="24"/>
        </w:rPr>
        <w:t xml:space="preserve">El siguiente manual se ha desarrollado con la finalidad de dar a conocer la información necesaria para realizar </w:t>
      </w:r>
      <w:r w:rsidR="00502996">
        <w:rPr>
          <w:sz w:val="24"/>
          <w:szCs w:val="24"/>
        </w:rPr>
        <w:t>la</w:t>
      </w:r>
      <w:r w:rsidRPr="003053E2">
        <w:rPr>
          <w:sz w:val="24"/>
          <w:szCs w:val="24"/>
        </w:rPr>
        <w:t xml:space="preserve">, instalación y </w:t>
      </w:r>
      <w:r w:rsidR="00502996">
        <w:rPr>
          <w:sz w:val="24"/>
          <w:szCs w:val="24"/>
        </w:rPr>
        <w:t xml:space="preserve">consultas </w:t>
      </w:r>
      <w:r w:rsidRPr="003053E2">
        <w:rPr>
          <w:sz w:val="24"/>
          <w:szCs w:val="24"/>
        </w:rPr>
        <w:t xml:space="preserve"> de la aplicación CEO FINTECH la cual consta de una calculadora financiera que permite realizar la conversión de </w:t>
      </w:r>
      <w:r w:rsidR="00DF6FE7">
        <w:rPr>
          <w:sz w:val="24"/>
          <w:szCs w:val="24"/>
        </w:rPr>
        <w:t>algunas tasas financieras a pesos y viceversa, entre ellas</w:t>
      </w:r>
      <w:r w:rsidRPr="003053E2">
        <w:rPr>
          <w:sz w:val="24"/>
          <w:szCs w:val="24"/>
        </w:rPr>
        <w:t xml:space="preserve"> </w:t>
      </w:r>
      <w:r w:rsidR="00DF6FE7">
        <w:rPr>
          <w:sz w:val="24"/>
          <w:szCs w:val="24"/>
        </w:rPr>
        <w:t xml:space="preserve">están: </w:t>
      </w:r>
      <w:r w:rsidRPr="003053E2">
        <w:rPr>
          <w:sz w:val="24"/>
          <w:szCs w:val="24"/>
        </w:rPr>
        <w:t>UVR</w:t>
      </w:r>
      <w:r w:rsidR="00B8581A">
        <w:rPr>
          <w:sz w:val="24"/>
          <w:szCs w:val="24"/>
        </w:rPr>
        <w:t xml:space="preserve"> (Unidad de Valor Real para créditos hipotecarios) por día</w:t>
      </w:r>
      <w:r w:rsidR="00DF6FE7">
        <w:rPr>
          <w:sz w:val="24"/>
          <w:szCs w:val="24"/>
        </w:rPr>
        <w:t>,</w:t>
      </w:r>
      <w:r w:rsidRPr="003053E2">
        <w:rPr>
          <w:sz w:val="24"/>
          <w:szCs w:val="24"/>
        </w:rPr>
        <w:t xml:space="preserve"> UVT </w:t>
      </w:r>
      <w:r w:rsidR="00B8581A">
        <w:rPr>
          <w:sz w:val="24"/>
          <w:szCs w:val="24"/>
        </w:rPr>
        <w:t xml:space="preserve">(Unidad de Valor Tributario para las bases de tributación) anual </w:t>
      </w:r>
      <w:r w:rsidR="00DF6FE7">
        <w:rPr>
          <w:sz w:val="24"/>
          <w:szCs w:val="24"/>
        </w:rPr>
        <w:t xml:space="preserve">y </w:t>
      </w:r>
      <w:r w:rsidR="00B8581A">
        <w:rPr>
          <w:sz w:val="24"/>
          <w:szCs w:val="24"/>
        </w:rPr>
        <w:t xml:space="preserve">la divisa </w:t>
      </w:r>
      <w:r w:rsidRPr="003053E2">
        <w:rPr>
          <w:sz w:val="24"/>
          <w:szCs w:val="24"/>
        </w:rPr>
        <w:t>Dólar</w:t>
      </w:r>
      <w:r w:rsidR="00B8581A">
        <w:rPr>
          <w:sz w:val="24"/>
          <w:szCs w:val="24"/>
        </w:rPr>
        <w:t xml:space="preserve"> (Divisa utilizada para el comercio exterior tanto en importaciones como exportaciones) diaria</w:t>
      </w:r>
      <w:r w:rsidRPr="003053E2">
        <w:rPr>
          <w:sz w:val="24"/>
          <w:szCs w:val="24"/>
        </w:rPr>
        <w:t>. El manual ofrece la información necesaria de ¿cómo está realizado el software? para que la persona que desee hacer uso de la aplicación lo haga de una manera apropiada, dando a conocer la estructura del desarrollo del aplicativo.</w:t>
      </w:r>
    </w:p>
    <w:p w14:paraId="1E561DFB" w14:textId="77777777" w:rsidR="00C6554A" w:rsidRDefault="003053E2" w:rsidP="00DF6FE7">
      <w:pPr>
        <w:pStyle w:val="Ttulo2"/>
        <w:jc w:val="both"/>
        <w:rPr>
          <w:b/>
          <w:bCs/>
          <w:caps w:val="0"/>
          <w:noProof/>
          <w:sz w:val="52"/>
          <w:szCs w:val="52"/>
        </w:rPr>
      </w:pPr>
      <w:r w:rsidRPr="003053E2">
        <w:rPr>
          <w:b/>
          <w:bCs/>
          <w:caps w:val="0"/>
          <w:noProof/>
          <w:sz w:val="52"/>
          <w:szCs w:val="52"/>
        </w:rPr>
        <w:t>Resumen</w:t>
      </w:r>
    </w:p>
    <w:p w14:paraId="68C8D89C" w14:textId="77777777" w:rsidR="000C4C4B" w:rsidRPr="000C4C4B" w:rsidRDefault="00A65732" w:rsidP="00DF6FE7">
      <w:pPr>
        <w:jc w:val="both"/>
      </w:pPr>
      <w:r>
        <w:rPr>
          <w:noProof/>
        </w:rPr>
        <mc:AlternateContent>
          <mc:Choice Requires="wps">
            <w:drawing>
              <wp:anchor distT="4294967294" distB="4294967294" distL="114300" distR="114300" simplePos="0" relativeHeight="251634688" behindDoc="0" locked="0" layoutInCell="1" allowOverlap="1" wp14:anchorId="1329F679" wp14:editId="4BE137A1">
                <wp:simplePos x="0" y="0"/>
                <wp:positionH relativeFrom="margin">
                  <wp:align>center</wp:align>
                </wp:positionH>
                <wp:positionV relativeFrom="paragraph">
                  <wp:posOffset>121284</wp:posOffset>
                </wp:positionV>
                <wp:extent cx="5504815" cy="0"/>
                <wp:effectExtent l="50800" t="38100" r="19685" b="63500"/>
                <wp:wrapNone/>
                <wp:docPr id="193" name="Conector recto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04815"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245D00DE" id="Conector recto 193" o:spid="_x0000_s1026" style="position:absolute;flip:y;z-index:251634688;visibility:visible;mso-wrap-style:square;mso-width-percent:0;mso-height-percent:0;mso-wrap-distance-left:9pt;mso-wrap-distance-top:.mm;mso-wrap-distance-right:9pt;mso-wrap-distance-bottom:.mm;mso-position-horizontal:center;mso-position-horizontal-relative:margin;mso-position-vertical:absolute;mso-position-vertical-relative:text;mso-width-percent:0;mso-height-percent:0;mso-width-relative:margin;mso-height-relative:margin" from="0,9.55pt" to="433.45pt,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" strokecolor="#00a0b8" strokeweight="2pt">
                <v:shadow on="t" color="black" opacity="24903f" origin=",.5" offset="0,.55556mm"/>
                <o:lock v:ext="edit" shapetype="f"/>
                <w10:wrap anchorx="margin"/>
              </v:line>
            </w:pict>
          </mc:Fallback>
        </mc:AlternateContent>
      </w:r>
    </w:p>
    <w:p w14:paraId="7C2ABBE0" w14:textId="77777777" w:rsidR="003053E2" w:rsidRPr="003053E2" w:rsidRDefault="003053E2" w:rsidP="00DF6FE7">
      <w:pPr>
        <w:jc w:val="both"/>
        <w:rPr>
          <w:b/>
          <w:bCs/>
        </w:rPr>
      </w:pPr>
      <w:r w:rsidRPr="003053E2">
        <w:rPr>
          <w:b/>
          <w:bCs/>
        </w:rPr>
        <w:t>Manual técnico del Sistema</w:t>
      </w:r>
    </w:p>
    <w:p w14:paraId="0E766D19" w14:textId="77777777" w:rsidR="003053E2" w:rsidRPr="003053E2" w:rsidRDefault="003053E2" w:rsidP="00DF6FE7">
      <w:pPr>
        <w:jc w:val="both"/>
        <w:rPr>
          <w:noProof/>
          <w:sz w:val="24"/>
          <w:szCs w:val="24"/>
        </w:rPr>
      </w:pPr>
      <w:r w:rsidRPr="003053E2">
        <w:rPr>
          <w:sz w:val="24"/>
          <w:szCs w:val="24"/>
        </w:rPr>
        <w:t>El manual detalla los aspectos técnicos e informáticos de</w:t>
      </w:r>
      <w:r>
        <w:rPr>
          <w:sz w:val="24"/>
          <w:szCs w:val="24"/>
        </w:rPr>
        <w:t xml:space="preserve"> la aplicación CEO FINTECH </w:t>
      </w:r>
      <w:r w:rsidRPr="003053E2">
        <w:rPr>
          <w:sz w:val="24"/>
          <w:szCs w:val="24"/>
        </w:rPr>
        <w:t xml:space="preserve">con la finalidad de explicar la estructura del aplicativo al </w:t>
      </w:r>
      <w:r w:rsidR="00502996">
        <w:rPr>
          <w:sz w:val="24"/>
          <w:szCs w:val="24"/>
        </w:rPr>
        <w:t>usuario</w:t>
      </w:r>
      <w:r w:rsidRPr="003053E2">
        <w:rPr>
          <w:sz w:val="24"/>
          <w:szCs w:val="24"/>
        </w:rPr>
        <w:t xml:space="preserve"> que </w:t>
      </w:r>
      <w:r>
        <w:rPr>
          <w:sz w:val="24"/>
          <w:szCs w:val="24"/>
        </w:rPr>
        <w:t>dese</w:t>
      </w:r>
      <w:r w:rsidR="00502996">
        <w:rPr>
          <w:sz w:val="24"/>
          <w:szCs w:val="24"/>
        </w:rPr>
        <w:t>e realizar el uso de la app</w:t>
      </w:r>
      <w:r w:rsidRPr="003053E2">
        <w:rPr>
          <w:sz w:val="24"/>
          <w:szCs w:val="24"/>
        </w:rPr>
        <w:t xml:space="preserve">. La siguiente guía se encuentra dividida en las herramientas que se usaron para la creación del software con una breve explicación, </w:t>
      </w:r>
      <w:r>
        <w:rPr>
          <w:sz w:val="24"/>
          <w:szCs w:val="24"/>
        </w:rPr>
        <w:t>La</w:t>
      </w:r>
      <w:r w:rsidRPr="003053E2">
        <w:rPr>
          <w:sz w:val="24"/>
          <w:szCs w:val="24"/>
        </w:rPr>
        <w:t xml:space="preserve"> aplica</w:t>
      </w:r>
      <w:r>
        <w:rPr>
          <w:sz w:val="24"/>
          <w:szCs w:val="24"/>
        </w:rPr>
        <w:t xml:space="preserve">ción </w:t>
      </w:r>
      <w:r w:rsidRPr="003053E2">
        <w:rPr>
          <w:sz w:val="24"/>
          <w:szCs w:val="24"/>
        </w:rPr>
        <w:t xml:space="preserve">maneja diferentes funcionalidades </w:t>
      </w:r>
      <w:r>
        <w:rPr>
          <w:sz w:val="24"/>
          <w:szCs w:val="24"/>
        </w:rPr>
        <w:t>la c</w:t>
      </w:r>
      <w:r w:rsidRPr="003053E2">
        <w:rPr>
          <w:sz w:val="24"/>
          <w:szCs w:val="24"/>
        </w:rPr>
        <w:t>ual requieren de hardware y software el cual se explicará que funcionamiento realiza cada uno de ellos, dando sugerencias para el debido uso del sistema de información.</w:t>
      </w:r>
    </w:p>
    <w:p w14:paraId="70442122" w14:textId="77777777" w:rsidR="00827DB2" w:rsidRDefault="00A65732" w:rsidP="00DF6FE7">
      <w:pPr>
        <w:jc w:val="both"/>
        <w:rPr>
          <w:noProof/>
        </w:rPr>
      </w:pPr>
      <w:r>
        <w:rPr>
          <w:noProof/>
        </w:rPr>
        <w:drawing>
          <wp:anchor distT="273812" distB="666623" distL="388112" distR="780034" simplePos="0" relativeHeight="251635712" behindDoc="0" locked="0" layoutInCell="1" allowOverlap="1" wp14:anchorId="1A1FF3C2" wp14:editId="56D70BE7">
            <wp:simplePos x="0" y="0"/>
            <wp:positionH relativeFrom="margin">
              <wp:posOffset>807085</wp:posOffset>
            </wp:positionH>
            <wp:positionV relativeFrom="paragraph">
              <wp:posOffset>181610</wp:posOffset>
            </wp:positionV>
            <wp:extent cx="3620135" cy="2155190"/>
            <wp:effectExtent l="152400" t="152400" r="329565" b="334010"/>
            <wp:wrapNone/>
            <wp:docPr id="192"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n 10"/>
                    <pic:cNvPicPr>
                      <a:picLocks/>
                    </pic:cNvPicPr>
                  </pic:nvPicPr>
                  <pic:blipFill>
                    <a:blip r:embed="rId17"/>
                    <a:srcRect/>
                    <a:stretch>
                      <a:fillRect/>
                    </a:stretch>
                  </pic:blipFill>
                  <pic:spPr bwMode="auto">
                    <a:xfrm>
                      <a:off x="0" y="0"/>
                      <a:ext cx="3620135" cy="21551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0B81961" w14:textId="77777777" w:rsidR="003053E2" w:rsidRDefault="003053E2" w:rsidP="00DF6FE7">
      <w:pPr>
        <w:jc w:val="both"/>
        <w:rPr>
          <w:noProof/>
        </w:rPr>
      </w:pPr>
    </w:p>
    <w:p w14:paraId="31B253D0" w14:textId="77777777" w:rsidR="003053E2" w:rsidRDefault="003053E2" w:rsidP="00DF6FE7">
      <w:pPr>
        <w:jc w:val="both"/>
        <w:rPr>
          <w:b/>
          <w:bCs/>
          <w:noProof/>
          <w:sz w:val="52"/>
          <w:szCs w:val="52"/>
        </w:rPr>
      </w:pPr>
    </w:p>
    <w:p w14:paraId="21462789" w14:textId="77777777" w:rsidR="000C4C4B" w:rsidRDefault="000C4C4B" w:rsidP="00DF6FE7">
      <w:pPr>
        <w:jc w:val="both"/>
        <w:rPr>
          <w:b/>
          <w:bCs/>
          <w:noProof/>
          <w:sz w:val="52"/>
          <w:szCs w:val="52"/>
        </w:rPr>
      </w:pPr>
    </w:p>
    <w:p w14:paraId="1B677100" w14:textId="77777777" w:rsidR="000C4C4B" w:rsidRDefault="000C4C4B" w:rsidP="00DF6FE7">
      <w:pPr>
        <w:jc w:val="both"/>
        <w:rPr>
          <w:b/>
          <w:bCs/>
          <w:noProof/>
          <w:sz w:val="52"/>
          <w:szCs w:val="52"/>
        </w:rPr>
      </w:pPr>
    </w:p>
    <w:p w14:paraId="6A66CDFF" w14:textId="77777777" w:rsidR="000C4C4B" w:rsidRDefault="00A65732" w:rsidP="00DF6FE7">
      <w:pPr>
        <w:pStyle w:val="Ttulo1"/>
        <w:jc w:val="both"/>
        <w:rPr>
          <w:b/>
          <w:bCs/>
          <w:noProof/>
          <w:sz w:val="52"/>
          <w:szCs w:val="52"/>
        </w:rPr>
      </w:pPr>
      <w:r>
        <w:rPr>
          <w:noProof/>
        </w:rPr>
        <w:drawing>
          <wp:anchor distT="0" distB="0" distL="114300" distR="114300" simplePos="0" relativeHeight="251640832" behindDoc="1" locked="0" layoutInCell="1" allowOverlap="1" wp14:anchorId="12F08020" wp14:editId="2F7011FC">
            <wp:simplePos x="0" y="0"/>
            <wp:positionH relativeFrom="page">
              <wp:posOffset>-196215</wp:posOffset>
            </wp:positionH>
            <wp:positionV relativeFrom="paragraph">
              <wp:posOffset>-2829560</wp:posOffset>
            </wp:positionV>
            <wp:extent cx="8094345" cy="14350365"/>
            <wp:effectExtent l="0" t="0" r="0" b="0"/>
            <wp:wrapNone/>
            <wp:docPr id="63"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94345" cy="1435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0C4C4B">
        <w:rPr>
          <w:b/>
          <w:bCs/>
          <w:noProof/>
          <w:sz w:val="52"/>
          <w:szCs w:val="52"/>
        </w:rPr>
        <w:t>Objetivos</w:t>
      </w:r>
    </w:p>
    <w:p w14:paraId="04F9B2A7" w14:textId="77777777" w:rsidR="000C4C4B" w:rsidRPr="000C4C4B" w:rsidRDefault="00A65732" w:rsidP="00DF6FE7">
      <w:pPr>
        <w:jc w:val="both"/>
      </w:pPr>
      <w:r>
        <w:rPr>
          <w:noProof/>
        </w:rPr>
        <mc:AlternateContent>
          <mc:Choice Requires="wps">
            <w:drawing>
              <wp:anchor distT="4294967294" distB="4294967294" distL="114300" distR="114300" simplePos="0" relativeHeight="251637760" behindDoc="0" locked="0" layoutInCell="1" allowOverlap="1" wp14:anchorId="796EB986" wp14:editId="27D046BD">
                <wp:simplePos x="0" y="0"/>
                <wp:positionH relativeFrom="column">
                  <wp:posOffset>-38100</wp:posOffset>
                </wp:positionH>
                <wp:positionV relativeFrom="paragraph">
                  <wp:posOffset>52704</wp:posOffset>
                </wp:positionV>
                <wp:extent cx="5504815" cy="0"/>
                <wp:effectExtent l="50800" t="38100" r="19685" b="63500"/>
                <wp:wrapNone/>
                <wp:docPr id="62" name="Conector recto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04815"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B0EEC29" id="Conector recto 62" o:spid="_x0000_s1026" style="position:absolute;flip:y;z-index:25163776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3pt,4.15pt" to="430.45pt,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" strokecolor="#00a0b8" strokeweight="2pt">
                <v:shadow on="t" color="black" opacity="24903f" origin=",.5" offset="0,.55556mm"/>
                <o:lock v:ext="edit" shapetype="f"/>
              </v:line>
            </w:pict>
          </mc:Fallback>
        </mc:AlternateContent>
      </w:r>
    </w:p>
    <w:p w14:paraId="7A4767F6" w14:textId="77777777" w:rsidR="000C4C4B" w:rsidRPr="000C4C4B" w:rsidRDefault="000C4C4B" w:rsidP="00DF6FE7">
      <w:pPr>
        <w:jc w:val="both"/>
        <w:rPr>
          <w:b/>
          <w:bCs/>
          <w:sz w:val="26"/>
          <w:szCs w:val="26"/>
        </w:rPr>
      </w:pPr>
      <w:r w:rsidRPr="000C4C4B">
        <w:rPr>
          <w:b/>
          <w:bCs/>
          <w:sz w:val="26"/>
          <w:szCs w:val="26"/>
        </w:rPr>
        <w:t>Manual técnico del Sistema</w:t>
      </w:r>
    </w:p>
    <w:p w14:paraId="206C4A85" w14:textId="77777777" w:rsidR="000C4C4B" w:rsidRPr="000C4C4B" w:rsidRDefault="000C4C4B" w:rsidP="00DF6FE7">
      <w:pPr>
        <w:jc w:val="both"/>
        <w:rPr>
          <w:sz w:val="24"/>
          <w:szCs w:val="24"/>
        </w:rPr>
      </w:pPr>
      <w:r w:rsidRPr="000C4C4B">
        <w:rPr>
          <w:sz w:val="24"/>
          <w:szCs w:val="24"/>
        </w:rPr>
        <w:t>Dar a conocer el uso adecuado de la aplicación CEO FINTECH en aspectos técnicos de manera descriptiva e ilustrada sobre los componentes y funcionalidades que conforman el buen funcionamiento del sistema de información.</w:t>
      </w:r>
    </w:p>
    <w:p w14:paraId="7573976C" w14:textId="77777777" w:rsidR="000C4C4B" w:rsidRPr="003053E2" w:rsidRDefault="000C4C4B" w:rsidP="00DF6FE7">
      <w:pPr>
        <w:jc w:val="both"/>
        <w:rPr>
          <w:sz w:val="24"/>
          <w:szCs w:val="24"/>
        </w:rPr>
      </w:pPr>
    </w:p>
    <w:p w14:paraId="6E84F288" w14:textId="77777777" w:rsidR="000C4C4B" w:rsidRDefault="00A65732" w:rsidP="00DF6FE7">
      <w:pPr>
        <w:pStyle w:val="Ttulo1"/>
        <w:jc w:val="both"/>
        <w:rPr>
          <w:b/>
          <w:bCs/>
          <w:noProof/>
          <w:sz w:val="52"/>
          <w:szCs w:val="52"/>
        </w:rPr>
      </w:pPr>
      <w:r>
        <w:rPr>
          <w:noProof/>
        </w:rPr>
        <mc:AlternateContent>
          <mc:Choice Requires="wps">
            <w:drawing>
              <wp:anchor distT="45720" distB="45720" distL="114300" distR="114300" simplePos="0" relativeHeight="251639808" behindDoc="0" locked="0" layoutInCell="1" allowOverlap="1" wp14:anchorId="7C367A47" wp14:editId="50FDE9C8">
                <wp:simplePos x="0" y="0"/>
                <wp:positionH relativeFrom="margin">
                  <wp:align>right</wp:align>
                </wp:positionH>
                <wp:positionV relativeFrom="paragraph">
                  <wp:posOffset>1054735</wp:posOffset>
                </wp:positionV>
                <wp:extent cx="5345430" cy="1404620"/>
                <wp:effectExtent l="0" t="0" r="0" b="0"/>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45430" cy="1404620"/>
                        </a:xfrm>
                        <a:prstGeom prst="rect">
                          <a:avLst/>
                        </a:prstGeom>
                        <a:noFill/>
                        <a:ln w="9525">
                          <a:noFill/>
                          <a:miter lim="800000"/>
                          <a:headEnd/>
                          <a:tailEnd/>
                        </a:ln>
                      </wps:spPr>
                      <wps:txbx>
                        <w:txbxContent>
                          <w:p w14:paraId="3762E276" w14:textId="77777777" w:rsidR="000C4C4B" w:rsidRPr="000C4C4B" w:rsidRDefault="000C4C4B" w:rsidP="000C4C4B">
                            <w:pPr>
                              <w:rPr>
                                <w:b/>
                                <w:bCs/>
                                <w:noProof/>
                                <w:sz w:val="26"/>
                                <w:szCs w:val="26"/>
                              </w:rPr>
                            </w:pPr>
                            <w:r w:rsidRPr="000C4C4B">
                              <w:rPr>
                                <w:b/>
                                <w:bCs/>
                                <w:sz w:val="26"/>
                                <w:szCs w:val="26"/>
                              </w:rPr>
                              <w:t>Manual técnico del Sistema</w:t>
                            </w:r>
                          </w:p>
                          <w:p w14:paraId="67968D59" w14:textId="77777777" w:rsidR="000C4C4B" w:rsidRPr="000C4C4B" w:rsidRDefault="000C4C4B" w:rsidP="00DF6FE7">
                            <w:pPr>
                              <w:jc w:val="both"/>
                              <w:rPr>
                                <w:sz w:val="24"/>
                                <w:szCs w:val="24"/>
                              </w:rPr>
                            </w:pPr>
                            <w:r w:rsidRPr="000C4C4B">
                              <w:rPr>
                                <w:sz w:val="24"/>
                                <w:szCs w:val="24"/>
                              </w:rPr>
                              <w:t xml:space="preserve">La finalidad de este manual técnico es instruir a la persona que quiera administrar, editar o configurar </w:t>
                            </w:r>
                            <w:r>
                              <w:rPr>
                                <w:sz w:val="24"/>
                                <w:szCs w:val="24"/>
                              </w:rPr>
                              <w:t>la aplicación CEO FINTECH</w:t>
                            </w:r>
                            <w:r w:rsidRPr="000C4C4B">
                              <w:rPr>
                                <w:sz w:val="24"/>
                                <w:szCs w:val="24"/>
                              </w:rPr>
                              <w:t xml:space="preserve"> usando las debidas herramientas.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67A47" id="Cuadro de texto 61" o:spid="_x0000_s1029" type="#_x0000_t202" style="position:absolute;left:0;text-align:left;margin-left:369.7pt;margin-top:83.05pt;width:420.9pt;height:110.6pt;z-index:2516398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" filled="f" stroked="f">
                <v:textbox style="mso-fit-shape-to-text:t">
                  <w:txbxContent>
                    <w:p w14:paraId="3762E276" w14:textId="77777777" w:rsidR="000C4C4B" w:rsidRPr="000C4C4B" w:rsidRDefault="000C4C4B" w:rsidP="000C4C4B">
                      <w:pPr>
                        <w:rPr>
                          <w:b/>
                          <w:bCs/>
                          <w:noProof/>
                          <w:sz w:val="26"/>
                          <w:szCs w:val="26"/>
                        </w:rPr>
                      </w:pPr>
                      <w:r w:rsidRPr="000C4C4B">
                        <w:rPr>
                          <w:b/>
                          <w:bCs/>
                          <w:sz w:val="26"/>
                          <w:szCs w:val="26"/>
                        </w:rPr>
                        <w:t>Manual técnico del Sistema</w:t>
                      </w:r>
                    </w:p>
                    <w:p w14:paraId="67968D59" w14:textId="77777777" w:rsidR="000C4C4B" w:rsidRPr="000C4C4B" w:rsidRDefault="000C4C4B" w:rsidP="00DF6FE7">
                      <w:pPr>
                        <w:jc w:val="both"/>
                        <w:rPr>
                          <w:sz w:val="24"/>
                          <w:szCs w:val="24"/>
                        </w:rPr>
                      </w:pPr>
                      <w:r w:rsidRPr="000C4C4B">
                        <w:rPr>
                          <w:sz w:val="24"/>
                          <w:szCs w:val="24"/>
                        </w:rPr>
                        <w:t xml:space="preserve">La finalidad de este manual técnico es instruir a la persona que quiera administrar, editar o configurar </w:t>
                      </w:r>
                      <w:r>
                        <w:rPr>
                          <w:sz w:val="24"/>
                          <w:szCs w:val="24"/>
                        </w:rPr>
                        <w:t>la aplicación CEO FINTECH</w:t>
                      </w:r>
                      <w:r w:rsidRPr="000C4C4B">
                        <w:rPr>
                          <w:sz w:val="24"/>
                          <w:szCs w:val="24"/>
                        </w:rPr>
                        <w:t xml:space="preserve"> usando las debidas herramientas.</w:t>
                      </w:r>
                    </w:p>
                  </w:txbxContent>
                </v:textbox>
                <w10:wrap type="square" anchorx="margin"/>
              </v:shape>
            </w:pict>
          </mc:Fallback>
        </mc:AlternateContent>
      </w:r>
      <w:r w:rsidR="000C4C4B">
        <w:rPr>
          <w:b/>
          <w:bCs/>
          <w:noProof/>
          <w:sz w:val="52"/>
          <w:szCs w:val="52"/>
        </w:rPr>
        <w:t>Finalidad del Manual</w:t>
      </w:r>
    </w:p>
    <w:p w14:paraId="7D59459C" w14:textId="77777777" w:rsidR="000C4C4B" w:rsidRDefault="00A65732" w:rsidP="00DF6FE7">
      <w:pPr>
        <w:jc w:val="both"/>
        <w:rPr>
          <w:b/>
          <w:bCs/>
          <w:noProof/>
          <w:sz w:val="52"/>
          <w:szCs w:val="52"/>
        </w:rPr>
      </w:pPr>
      <w:r>
        <w:rPr>
          <w:noProof/>
        </w:rPr>
        <w:drawing>
          <wp:anchor distT="273812" distB="662178" distL="388112" distR="777240" simplePos="0" relativeHeight="251641856" behindDoc="0" locked="0" layoutInCell="1" allowOverlap="1" wp14:anchorId="37FE7E64" wp14:editId="394388E9">
            <wp:simplePos x="0" y="0"/>
            <wp:positionH relativeFrom="margin">
              <wp:align>center</wp:align>
            </wp:positionH>
            <wp:positionV relativeFrom="paragraph">
              <wp:posOffset>2198370</wp:posOffset>
            </wp:positionV>
            <wp:extent cx="3811905" cy="2337435"/>
            <wp:effectExtent l="152400" t="152400" r="328295" b="329565"/>
            <wp:wrapNone/>
            <wp:docPr id="6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n 20"/>
                    <pic:cNvPicPr>
                      <a:picLocks/>
                    </pic:cNvPicPr>
                  </pic:nvPicPr>
                  <pic:blipFill>
                    <a:blip r:embed="rId18" cstate="print"/>
                    <a:srcRect/>
                    <a:stretch>
                      <a:fillRect/>
                    </a:stretch>
                  </pic:blipFill>
                  <pic:spPr bwMode="auto">
                    <a:xfrm>
                      <a:off x="0" y="0"/>
                      <a:ext cx="3811905" cy="23374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38784" behindDoc="0" locked="0" layoutInCell="1" allowOverlap="1" wp14:anchorId="6EE83087" wp14:editId="5C9A9BBC">
                <wp:simplePos x="0" y="0"/>
                <wp:positionH relativeFrom="column">
                  <wp:posOffset>-70485</wp:posOffset>
                </wp:positionH>
                <wp:positionV relativeFrom="paragraph">
                  <wp:posOffset>81914</wp:posOffset>
                </wp:positionV>
                <wp:extent cx="5504815" cy="0"/>
                <wp:effectExtent l="50800" t="38100" r="19685" b="63500"/>
                <wp:wrapNone/>
                <wp:docPr id="59" name="Conector recto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04815"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4405EB9" id="Conector recto 59" o:spid="_x0000_s1026" style="position:absolute;flip:y;z-index:251638784;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5.55pt,6.45pt" to="427.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" strokecolor="#00a0b8" strokeweight="2pt">
                <v:shadow on="t" color="black" opacity="24903f" origin=",.5" offset="0,.55556mm"/>
                <o:lock v:ext="edit" shapetype="f"/>
              </v:line>
            </w:pict>
          </mc:Fallback>
        </mc:AlternateContent>
      </w:r>
    </w:p>
    <w:p w14:paraId="64D07BC3" w14:textId="77777777" w:rsidR="000C4C4B" w:rsidRDefault="000C4C4B" w:rsidP="00DF6FE7">
      <w:pPr>
        <w:jc w:val="both"/>
        <w:rPr>
          <w:b/>
          <w:bCs/>
          <w:noProof/>
          <w:sz w:val="52"/>
          <w:szCs w:val="52"/>
        </w:rPr>
      </w:pPr>
    </w:p>
    <w:p w14:paraId="2D28DF0D" w14:textId="77777777" w:rsidR="000C4C4B" w:rsidRDefault="000C4C4B" w:rsidP="00DF6FE7">
      <w:pPr>
        <w:jc w:val="both"/>
        <w:rPr>
          <w:b/>
          <w:bCs/>
          <w:noProof/>
          <w:sz w:val="52"/>
          <w:szCs w:val="52"/>
        </w:rPr>
      </w:pPr>
    </w:p>
    <w:p w14:paraId="1401CF31" w14:textId="77777777" w:rsidR="000C4C4B" w:rsidRDefault="000C4C4B" w:rsidP="00DF6FE7">
      <w:pPr>
        <w:jc w:val="both"/>
        <w:rPr>
          <w:b/>
          <w:bCs/>
          <w:noProof/>
          <w:sz w:val="52"/>
          <w:szCs w:val="52"/>
        </w:rPr>
      </w:pPr>
    </w:p>
    <w:p w14:paraId="247639A2" w14:textId="77777777" w:rsidR="000C4C4B" w:rsidRDefault="000C4C4B" w:rsidP="00DF6FE7">
      <w:pPr>
        <w:jc w:val="both"/>
        <w:rPr>
          <w:b/>
          <w:bCs/>
          <w:noProof/>
          <w:sz w:val="52"/>
          <w:szCs w:val="52"/>
        </w:rPr>
      </w:pPr>
    </w:p>
    <w:p w14:paraId="668DC37B" w14:textId="77777777" w:rsidR="000C4C4B" w:rsidRDefault="00A65732" w:rsidP="00DF6FE7">
      <w:pPr>
        <w:pStyle w:val="Ttulo1"/>
        <w:jc w:val="both"/>
        <w:rPr>
          <w:b/>
          <w:bCs/>
          <w:noProof/>
          <w:sz w:val="52"/>
          <w:szCs w:val="52"/>
        </w:rPr>
      </w:pPr>
      <w:r>
        <w:rPr>
          <w:noProof/>
        </w:rPr>
        <w:lastRenderedPageBreak/>
        <w:drawing>
          <wp:anchor distT="0" distB="0" distL="114300" distR="114300" simplePos="0" relativeHeight="251643904" behindDoc="1" locked="0" layoutInCell="1" allowOverlap="1" wp14:anchorId="32555C55" wp14:editId="0FC3E4FA">
            <wp:simplePos x="0" y="0"/>
            <wp:positionH relativeFrom="margin">
              <wp:align>center</wp:align>
            </wp:positionH>
            <wp:positionV relativeFrom="paragraph">
              <wp:posOffset>-2551430</wp:posOffset>
            </wp:positionV>
            <wp:extent cx="8094345" cy="14350365"/>
            <wp:effectExtent l="0" t="0" r="0" b="0"/>
            <wp:wrapNone/>
            <wp:docPr id="58" name="Imagen 23" descr="Imagen en blanco y negro&#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3" descr="Imagen en blanco y negro&#10;&#10;Descripción generada automáticamente con confianza baja"/>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94345" cy="1435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0C4C4B">
        <w:rPr>
          <w:b/>
          <w:bCs/>
          <w:noProof/>
          <w:sz w:val="52"/>
          <w:szCs w:val="52"/>
        </w:rPr>
        <w:t>Introducci</w:t>
      </w:r>
      <w:r w:rsidR="00DF6FE7">
        <w:rPr>
          <w:b/>
          <w:bCs/>
          <w:noProof/>
          <w:sz w:val="52"/>
          <w:szCs w:val="52"/>
        </w:rPr>
        <w:t>ó</w:t>
      </w:r>
      <w:r w:rsidR="000C4C4B">
        <w:rPr>
          <w:b/>
          <w:bCs/>
          <w:noProof/>
          <w:sz w:val="52"/>
          <w:szCs w:val="52"/>
        </w:rPr>
        <w:t>n</w:t>
      </w:r>
    </w:p>
    <w:p w14:paraId="67913866" w14:textId="77777777" w:rsidR="000C4C4B" w:rsidRDefault="00A65732" w:rsidP="00DF6FE7">
      <w:pPr>
        <w:jc w:val="both"/>
        <w:rPr>
          <w:b/>
          <w:bCs/>
          <w:sz w:val="26"/>
          <w:szCs w:val="26"/>
        </w:rPr>
      </w:pPr>
      <w:r>
        <w:rPr>
          <w:noProof/>
        </w:rPr>
        <mc:AlternateContent>
          <mc:Choice Requires="wps">
            <w:drawing>
              <wp:anchor distT="4294967294" distB="4294967294" distL="114300" distR="114300" simplePos="0" relativeHeight="251642880" behindDoc="0" locked="0" layoutInCell="1" allowOverlap="1" wp14:anchorId="6933F1DB" wp14:editId="08D250C1">
                <wp:simplePos x="0" y="0"/>
                <wp:positionH relativeFrom="column">
                  <wp:posOffset>-81280</wp:posOffset>
                </wp:positionH>
                <wp:positionV relativeFrom="paragraph">
                  <wp:posOffset>88899</wp:posOffset>
                </wp:positionV>
                <wp:extent cx="5504815" cy="0"/>
                <wp:effectExtent l="50800" t="38100" r="19685" b="63500"/>
                <wp:wrapNone/>
                <wp:docPr id="57" name="Conector recto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04815"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6AC9B94" id="Conector recto 57" o:spid="_x0000_s1026" style="position:absolute;flip:y;z-index:2516428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4pt,7pt" to="427.0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" strokecolor="#00a0b8" strokeweight="2pt">
                <v:shadow on="t" color="black" opacity="24903f" origin=",.5" offset="0,.55556mm"/>
                <o:lock v:ext="edit" shapetype="f"/>
              </v:line>
            </w:pict>
          </mc:Fallback>
        </mc:AlternateContent>
      </w:r>
    </w:p>
    <w:p w14:paraId="492D7E6A" w14:textId="77777777" w:rsidR="000C4C4B" w:rsidRDefault="000C4C4B" w:rsidP="00DF6FE7">
      <w:pPr>
        <w:jc w:val="both"/>
        <w:rPr>
          <w:b/>
          <w:bCs/>
          <w:sz w:val="26"/>
          <w:szCs w:val="26"/>
        </w:rPr>
      </w:pPr>
      <w:r w:rsidRPr="000C4C4B">
        <w:rPr>
          <w:b/>
          <w:bCs/>
          <w:sz w:val="26"/>
          <w:szCs w:val="26"/>
        </w:rPr>
        <w:t>Manual técnico del Sistema</w:t>
      </w:r>
    </w:p>
    <w:p w14:paraId="71578EC8" w14:textId="77777777" w:rsidR="000C4C4B" w:rsidRPr="000C4C4B" w:rsidRDefault="000C4C4B" w:rsidP="00DF6FE7">
      <w:pPr>
        <w:jc w:val="both"/>
        <w:rPr>
          <w:sz w:val="24"/>
          <w:szCs w:val="24"/>
        </w:rPr>
      </w:pPr>
      <w:r w:rsidRPr="000C4C4B">
        <w:rPr>
          <w:sz w:val="24"/>
          <w:szCs w:val="24"/>
        </w:rPr>
        <w:t xml:space="preserve">El manual se realiza con el fin de detallar el software </w:t>
      </w:r>
      <w:r>
        <w:rPr>
          <w:sz w:val="24"/>
          <w:szCs w:val="24"/>
        </w:rPr>
        <w:t>de CEO FINTECH</w:t>
      </w:r>
      <w:r w:rsidRPr="000C4C4B">
        <w:rPr>
          <w:sz w:val="24"/>
          <w:szCs w:val="24"/>
        </w:rPr>
        <w:t xml:space="preserve"> en términos técnicos para que la persona que vaya a administrar, editar o configurar el aplicativo lo haga de una manera apropiada. El documento se encuentra dividido en las siguientes secciones:</w:t>
      </w:r>
    </w:p>
    <w:p w14:paraId="470D8C89" w14:textId="77777777" w:rsidR="000C4C4B" w:rsidRDefault="000C4C4B" w:rsidP="00DF6FE7">
      <w:pPr>
        <w:pStyle w:val="Prrafodelista"/>
        <w:numPr>
          <w:ilvl w:val="0"/>
          <w:numId w:val="18"/>
        </w:numPr>
        <w:jc w:val="both"/>
        <w:rPr>
          <w:sz w:val="24"/>
          <w:szCs w:val="24"/>
        </w:rPr>
      </w:pPr>
      <w:r w:rsidRPr="000C4C4B">
        <w:rPr>
          <w:b/>
          <w:bCs/>
          <w:sz w:val="24"/>
          <w:szCs w:val="24"/>
        </w:rPr>
        <w:t>ASPECTOS TEÓRICOS</w:t>
      </w:r>
      <w:r w:rsidRPr="000C4C4B">
        <w:rPr>
          <w:sz w:val="24"/>
          <w:szCs w:val="24"/>
        </w:rPr>
        <w:t xml:space="preserve">: Se darán a conocer conceptos, definiciones y explicaciones de los componentes del aplicativo desde un punto de vista teórico para mayor entendimiento por parte del lector sobre el funcionamiento del sistema de información </w:t>
      </w:r>
      <w:r w:rsidR="00DF6FE7" w:rsidRPr="000C4C4B">
        <w:rPr>
          <w:sz w:val="24"/>
          <w:szCs w:val="24"/>
        </w:rPr>
        <w:t>y</w:t>
      </w:r>
      <w:r w:rsidRPr="000C4C4B">
        <w:rPr>
          <w:sz w:val="24"/>
          <w:szCs w:val="24"/>
        </w:rPr>
        <w:t xml:space="preserve"> herramientas.</w:t>
      </w:r>
    </w:p>
    <w:p w14:paraId="6DD5439A" w14:textId="77777777" w:rsidR="000C4C4B" w:rsidRPr="000C4C4B" w:rsidRDefault="000C4C4B" w:rsidP="00DF6FE7">
      <w:pPr>
        <w:pStyle w:val="Prrafodelista"/>
        <w:ind w:left="360"/>
        <w:jc w:val="both"/>
        <w:rPr>
          <w:sz w:val="24"/>
          <w:szCs w:val="24"/>
        </w:rPr>
      </w:pPr>
    </w:p>
    <w:p w14:paraId="298F5100" w14:textId="77777777" w:rsidR="000C4C4B" w:rsidRDefault="000C4C4B" w:rsidP="00DF6FE7">
      <w:pPr>
        <w:pStyle w:val="Prrafodelista"/>
        <w:numPr>
          <w:ilvl w:val="0"/>
          <w:numId w:val="17"/>
        </w:numPr>
        <w:jc w:val="both"/>
        <w:rPr>
          <w:sz w:val="24"/>
          <w:szCs w:val="24"/>
        </w:rPr>
      </w:pPr>
      <w:r w:rsidRPr="000C4C4B">
        <w:rPr>
          <w:b/>
          <w:bCs/>
          <w:sz w:val="24"/>
          <w:szCs w:val="24"/>
        </w:rPr>
        <w:t>DIAGRAMAS DE MODELAMIENTO</w:t>
      </w:r>
      <w:r w:rsidRPr="000C4C4B">
        <w:rPr>
          <w:sz w:val="24"/>
          <w:szCs w:val="24"/>
        </w:rPr>
        <w:t>: Se compone por diagramas e ilustraciones alusivos al funcionamiento del aplicativo.</w:t>
      </w:r>
    </w:p>
    <w:p w14:paraId="7A232FC2" w14:textId="77777777" w:rsidR="000C4C4B" w:rsidRPr="000C4C4B" w:rsidRDefault="000C4C4B" w:rsidP="00DF6FE7">
      <w:pPr>
        <w:pStyle w:val="Prrafodelista"/>
        <w:ind w:left="360"/>
        <w:jc w:val="both"/>
        <w:rPr>
          <w:sz w:val="24"/>
          <w:szCs w:val="24"/>
        </w:rPr>
      </w:pPr>
    </w:p>
    <w:p w14:paraId="32EC1F9C" w14:textId="77777777" w:rsidR="000C4C4B" w:rsidRDefault="000C4C4B" w:rsidP="00DF6FE7">
      <w:pPr>
        <w:pStyle w:val="Prrafodelista"/>
        <w:numPr>
          <w:ilvl w:val="0"/>
          <w:numId w:val="19"/>
        </w:numPr>
        <w:jc w:val="both"/>
        <w:rPr>
          <w:sz w:val="24"/>
          <w:szCs w:val="24"/>
        </w:rPr>
      </w:pPr>
      <w:r w:rsidRPr="000C4C4B">
        <w:rPr>
          <w:b/>
          <w:bCs/>
          <w:sz w:val="24"/>
          <w:szCs w:val="24"/>
        </w:rPr>
        <w:t>ASPECTO TÉCNICO DEL DESARROLLO DEL SISTEMA</w:t>
      </w:r>
      <w:r w:rsidRPr="000C4C4B">
        <w:rPr>
          <w:sz w:val="24"/>
          <w:szCs w:val="24"/>
        </w:rPr>
        <w:t>: Corresponde a la instrucción al lector sobre los componentes del aplicativo desde una perspectiva técnica en los aspectos de almacenamiento de datos, estructura del desarrollo y recomendaciones del uso debido del aplicativo.</w:t>
      </w:r>
    </w:p>
    <w:p w14:paraId="27858083" w14:textId="77777777" w:rsidR="000C4C4B" w:rsidRPr="000C4C4B" w:rsidRDefault="000C4C4B" w:rsidP="00DF6FE7">
      <w:pPr>
        <w:pStyle w:val="Prrafodelista"/>
        <w:ind w:left="360"/>
        <w:jc w:val="both"/>
        <w:rPr>
          <w:sz w:val="24"/>
          <w:szCs w:val="24"/>
        </w:rPr>
      </w:pPr>
    </w:p>
    <w:p w14:paraId="479FD717" w14:textId="77777777" w:rsidR="000C4C4B" w:rsidRPr="000C4C4B" w:rsidRDefault="000C4C4B" w:rsidP="00DF6FE7">
      <w:pPr>
        <w:pStyle w:val="Prrafodelista"/>
        <w:numPr>
          <w:ilvl w:val="0"/>
          <w:numId w:val="21"/>
        </w:numPr>
        <w:jc w:val="both"/>
        <w:rPr>
          <w:b/>
          <w:bCs/>
          <w:sz w:val="24"/>
          <w:szCs w:val="24"/>
        </w:rPr>
      </w:pPr>
      <w:r w:rsidRPr="000C4C4B">
        <w:rPr>
          <w:b/>
          <w:bCs/>
          <w:sz w:val="24"/>
          <w:szCs w:val="24"/>
        </w:rPr>
        <w:t>REQUERIMIENTOS DEL SOFTWARE</w:t>
      </w:r>
      <w:r w:rsidRPr="000C4C4B">
        <w:rPr>
          <w:sz w:val="24"/>
          <w:szCs w:val="24"/>
        </w:rPr>
        <w:t>: Detalla los requerimientos básicos necesarios para el funcionamiento del software.</w:t>
      </w:r>
    </w:p>
    <w:p w14:paraId="5A0B5B5B" w14:textId="77777777" w:rsidR="000C4C4B" w:rsidRDefault="00A65732" w:rsidP="00DF6FE7">
      <w:pPr>
        <w:jc w:val="both"/>
        <w:rPr>
          <w:b/>
          <w:bCs/>
          <w:noProof/>
          <w:sz w:val="52"/>
          <w:szCs w:val="52"/>
        </w:rPr>
      </w:pPr>
      <w:r>
        <w:rPr>
          <w:noProof/>
        </w:rPr>
        <w:drawing>
          <wp:anchor distT="273812" distB="657733" distL="388112" distR="786638" simplePos="0" relativeHeight="251646976" behindDoc="0" locked="0" layoutInCell="1" allowOverlap="1" wp14:anchorId="0770A8B3" wp14:editId="0804916E">
            <wp:simplePos x="0" y="0"/>
            <wp:positionH relativeFrom="margin">
              <wp:align>center</wp:align>
            </wp:positionH>
            <wp:positionV relativeFrom="paragraph">
              <wp:posOffset>375920</wp:posOffset>
            </wp:positionV>
            <wp:extent cx="4008755" cy="2672715"/>
            <wp:effectExtent l="152400" t="152400" r="321945" b="324485"/>
            <wp:wrapNone/>
            <wp:docPr id="52"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n 26"/>
                    <pic:cNvPicPr>
                      <a:picLocks/>
                    </pic:cNvPicPr>
                  </pic:nvPicPr>
                  <pic:blipFill>
                    <a:blip r:embed="rId19" cstate="print"/>
                    <a:srcRect/>
                    <a:stretch>
                      <a:fillRect/>
                    </a:stretch>
                  </pic:blipFill>
                  <pic:spPr bwMode="auto">
                    <a:xfrm>
                      <a:off x="0" y="0"/>
                      <a:ext cx="4008755" cy="26727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0BC8F46" w14:textId="77777777" w:rsidR="000C4C4B" w:rsidRDefault="000C4C4B" w:rsidP="00DF6FE7">
      <w:pPr>
        <w:jc w:val="both"/>
        <w:rPr>
          <w:b/>
          <w:bCs/>
          <w:noProof/>
          <w:sz w:val="52"/>
          <w:szCs w:val="52"/>
        </w:rPr>
      </w:pPr>
    </w:p>
    <w:p w14:paraId="5CD12268" w14:textId="77777777" w:rsidR="000C4C4B" w:rsidRDefault="000C4C4B" w:rsidP="00DF6FE7">
      <w:pPr>
        <w:jc w:val="both"/>
        <w:rPr>
          <w:b/>
          <w:bCs/>
          <w:noProof/>
          <w:sz w:val="52"/>
          <w:szCs w:val="52"/>
        </w:rPr>
      </w:pPr>
    </w:p>
    <w:p w14:paraId="5E21CF8A" w14:textId="77777777" w:rsidR="000C4C4B" w:rsidRDefault="000C4C4B" w:rsidP="00DF6FE7">
      <w:pPr>
        <w:jc w:val="both"/>
        <w:rPr>
          <w:b/>
          <w:bCs/>
          <w:noProof/>
          <w:sz w:val="52"/>
          <w:szCs w:val="52"/>
        </w:rPr>
      </w:pPr>
    </w:p>
    <w:p w14:paraId="5223CBAE" w14:textId="77777777" w:rsidR="000C4C4B" w:rsidRDefault="000C4C4B" w:rsidP="00DF6FE7">
      <w:pPr>
        <w:jc w:val="both"/>
        <w:rPr>
          <w:b/>
          <w:bCs/>
          <w:noProof/>
          <w:sz w:val="52"/>
          <w:szCs w:val="52"/>
        </w:rPr>
      </w:pPr>
    </w:p>
    <w:p w14:paraId="4249B74A" w14:textId="77777777" w:rsidR="000C4C4B" w:rsidRDefault="000C4C4B" w:rsidP="00DF6FE7">
      <w:pPr>
        <w:jc w:val="both"/>
        <w:rPr>
          <w:b/>
          <w:bCs/>
          <w:noProof/>
          <w:sz w:val="52"/>
          <w:szCs w:val="52"/>
        </w:rPr>
      </w:pPr>
    </w:p>
    <w:p w14:paraId="21096CFF" w14:textId="77777777" w:rsidR="000C4C4B" w:rsidRPr="00BC04B1" w:rsidRDefault="00A65732" w:rsidP="00DF6FE7">
      <w:pPr>
        <w:jc w:val="both"/>
        <w:rPr>
          <w:b/>
          <w:bCs/>
          <w:noProof/>
          <w:color w:val="007789"/>
          <w:sz w:val="52"/>
          <w:szCs w:val="52"/>
        </w:rPr>
      </w:pPr>
      <w:r>
        <w:rPr>
          <w:noProof/>
        </w:rPr>
        <w:lastRenderedPageBreak/>
        <w:drawing>
          <wp:anchor distT="0" distB="0" distL="114300" distR="114300" simplePos="0" relativeHeight="251648000" behindDoc="1" locked="0" layoutInCell="1" allowOverlap="1" wp14:anchorId="324BD77E" wp14:editId="2296CEE6">
            <wp:simplePos x="0" y="0"/>
            <wp:positionH relativeFrom="page">
              <wp:posOffset>-167640</wp:posOffset>
            </wp:positionH>
            <wp:positionV relativeFrom="paragraph">
              <wp:posOffset>-1604010</wp:posOffset>
            </wp:positionV>
            <wp:extent cx="8094345" cy="14350365"/>
            <wp:effectExtent l="0" t="0" r="0" b="0"/>
            <wp:wrapNone/>
            <wp:docPr id="53" name="Imagen 28" descr="Imagen en blanco y negro&#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8" descr="Imagen en blanco y negro&#10;&#10;Descripción generada automáticamente con confianza baja"/>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94345" cy="143503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44928" behindDoc="0" locked="0" layoutInCell="1" allowOverlap="1" wp14:anchorId="0E8C0408" wp14:editId="2C835C68">
                <wp:simplePos x="0" y="0"/>
                <wp:positionH relativeFrom="margin">
                  <wp:align>center</wp:align>
                </wp:positionH>
                <wp:positionV relativeFrom="paragraph">
                  <wp:posOffset>618489</wp:posOffset>
                </wp:positionV>
                <wp:extent cx="5504180" cy="0"/>
                <wp:effectExtent l="50800" t="38100" r="20320" b="63500"/>
                <wp:wrapNone/>
                <wp:docPr id="51" name="Conector recto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04180" cy="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B761C1F" id="Conector recto 51" o:spid="_x0000_s1026" style="position:absolute;flip:y;z-index:251644928;visibility:visible;mso-wrap-style:square;mso-width-percent:0;mso-height-percent:0;mso-wrap-distance-left:9pt;mso-wrap-distance-top:.mm;mso-wrap-distance-right:9pt;mso-wrap-distance-bottom:.mm;mso-position-horizontal:center;mso-position-horizontal-relative:margin;mso-position-vertical:absolute;mso-position-vertical-relative:text;mso-width-percent:0;mso-height-percent:0;mso-width-relative:margin;mso-height-relative:margin" from="0,48.7pt" to="433.4pt,4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" strokecolor="#00a0b8" strokeweight="2pt">
                <v:shadow on="t" color="black" opacity="24903f" origin=",.5" offset="0,.55556mm"/>
                <o:lock v:ext="edit" shapetype="f"/>
                <w10:wrap anchorx="margin"/>
              </v:line>
            </w:pict>
          </mc:Fallback>
        </mc:AlternateContent>
      </w:r>
      <w:r>
        <w:rPr>
          <w:noProof/>
        </w:rPr>
        <mc:AlternateContent>
          <mc:Choice Requires="wps">
            <w:drawing>
              <wp:anchor distT="45720" distB="45720" distL="114300" distR="114300" simplePos="0" relativeHeight="251645952" behindDoc="0" locked="0" layoutInCell="1" allowOverlap="1" wp14:anchorId="467CCFC8" wp14:editId="3D3C08DE">
                <wp:simplePos x="0" y="0"/>
                <wp:positionH relativeFrom="margin">
                  <wp:posOffset>-90170</wp:posOffset>
                </wp:positionH>
                <wp:positionV relativeFrom="paragraph">
                  <wp:posOffset>823595</wp:posOffset>
                </wp:positionV>
                <wp:extent cx="5440045" cy="2511425"/>
                <wp:effectExtent l="0" t="0" r="0" b="0"/>
                <wp:wrapSquare wrapText="bothSides"/>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40045" cy="2511425"/>
                        </a:xfrm>
                        <a:prstGeom prst="rect">
                          <a:avLst/>
                        </a:prstGeom>
                        <a:noFill/>
                        <a:ln w="9525">
                          <a:noFill/>
                          <a:miter lim="800000"/>
                          <a:headEnd/>
                          <a:tailEnd/>
                        </a:ln>
                      </wps:spPr>
                      <wps:txbx>
                        <w:txbxContent>
                          <w:p w14:paraId="0AE10B27" w14:textId="77777777" w:rsidR="000C4C4B" w:rsidRDefault="000C4C4B" w:rsidP="00124CB2">
                            <w:pPr>
                              <w:jc w:val="both"/>
                              <w:rPr>
                                <w:b/>
                                <w:bCs/>
                                <w:sz w:val="26"/>
                                <w:szCs w:val="26"/>
                              </w:rPr>
                            </w:pPr>
                            <w:r w:rsidRPr="000C4C4B">
                              <w:rPr>
                                <w:b/>
                                <w:bCs/>
                                <w:sz w:val="26"/>
                                <w:szCs w:val="26"/>
                              </w:rPr>
                              <w:t>Manual técnico del Sistema</w:t>
                            </w:r>
                          </w:p>
                          <w:p w14:paraId="76758758" w14:textId="77777777" w:rsidR="000C4C4B" w:rsidRDefault="000C4C4B" w:rsidP="00124CB2">
                            <w:pPr>
                              <w:jc w:val="both"/>
                              <w:rPr>
                                <w:b/>
                                <w:bCs/>
                                <w:sz w:val="26"/>
                                <w:szCs w:val="26"/>
                              </w:rPr>
                            </w:pPr>
                            <w:r>
                              <w:t xml:space="preserve">El aplicativo CEO FINTECH tiene la finalidad de proporcionar al usuario la posibilidad de realizar un intercambio de valores </w:t>
                            </w:r>
                            <w:r w:rsidR="00124CB2">
                              <w:t xml:space="preserve">entre algunas tasas financieras </w:t>
                            </w:r>
                            <w:r>
                              <w:t>y proporcionar los datos en tiempo real. Se recomienda que el siguiente manual sea manipulado únicamente por la persona que quiera administrar, editar o configurar la aplicación CEO FINTECH para velar por la seguridad de los datos que se almacenan en la base de datos ya que pueden ser usados para otros fines.</w:t>
                            </w:r>
                          </w:p>
                          <w:p w14:paraId="15D6334E" w14:textId="77777777" w:rsidR="000C4C4B" w:rsidRDefault="000C4C4B" w:rsidP="00124CB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CCFC8" id="Cuadro de texto 50" o:spid="_x0000_s1030" type="#_x0000_t202" style="position:absolute;left:0;text-align:left;margin-left:-7.1pt;margin-top:64.85pt;width:428.35pt;height:197.75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" filled="f" stroked="f">
                <v:textbox>
                  <w:txbxContent>
                    <w:p w14:paraId="0AE10B27" w14:textId="77777777" w:rsidR="000C4C4B" w:rsidRDefault="000C4C4B" w:rsidP="00124CB2">
                      <w:pPr>
                        <w:jc w:val="both"/>
                        <w:rPr>
                          <w:b/>
                          <w:bCs/>
                          <w:sz w:val="26"/>
                          <w:szCs w:val="26"/>
                        </w:rPr>
                      </w:pPr>
                      <w:r w:rsidRPr="000C4C4B">
                        <w:rPr>
                          <w:b/>
                          <w:bCs/>
                          <w:sz w:val="26"/>
                          <w:szCs w:val="26"/>
                        </w:rPr>
                        <w:t>Manual técnico del Sistema</w:t>
                      </w:r>
                    </w:p>
                    <w:p w14:paraId="76758758" w14:textId="77777777" w:rsidR="000C4C4B" w:rsidRDefault="000C4C4B" w:rsidP="00124CB2">
                      <w:pPr>
                        <w:jc w:val="both"/>
                        <w:rPr>
                          <w:b/>
                          <w:bCs/>
                          <w:sz w:val="26"/>
                          <w:szCs w:val="26"/>
                        </w:rPr>
                      </w:pPr>
                      <w:r>
                        <w:t xml:space="preserve">El aplicativo CEO FINTECH tiene la finalidad de proporcionar al usuario la posibilidad de realizar un intercambio de valores </w:t>
                      </w:r>
                      <w:r w:rsidR="00124CB2">
                        <w:t xml:space="preserve">entre algunas tasas financieras </w:t>
                      </w:r>
                      <w:r>
                        <w:t>y proporcionar los datos en tiempo real. Se recomienda que el siguiente manual sea manipulado únicamente por la persona que quiera administrar, editar o configurar la aplicación CEO FINTECH para velar por la seguridad de los datos que se almacenan en la base de datos ya que pueden ser usados para otros fines.</w:t>
                      </w:r>
                    </w:p>
                    <w:p w14:paraId="15D6334E" w14:textId="77777777" w:rsidR="000C4C4B" w:rsidRDefault="000C4C4B" w:rsidP="00124CB2">
                      <w:pPr>
                        <w:jc w:val="both"/>
                      </w:pPr>
                    </w:p>
                  </w:txbxContent>
                </v:textbox>
                <w10:wrap type="square" anchorx="margin"/>
              </v:shape>
            </w:pict>
          </mc:Fallback>
        </mc:AlternateContent>
      </w:r>
      <w:r w:rsidR="000C4C4B" w:rsidRPr="00BC04B1">
        <w:rPr>
          <w:b/>
          <w:bCs/>
          <w:noProof/>
          <w:color w:val="007789"/>
          <w:sz w:val="52"/>
          <w:szCs w:val="52"/>
        </w:rPr>
        <w:t>Aspectos T</w:t>
      </w:r>
      <w:r w:rsidR="00124CB2" w:rsidRPr="00BC04B1">
        <w:rPr>
          <w:b/>
          <w:bCs/>
          <w:noProof/>
          <w:color w:val="007789"/>
          <w:sz w:val="52"/>
          <w:szCs w:val="52"/>
        </w:rPr>
        <w:t>é</w:t>
      </w:r>
      <w:r w:rsidR="000C4C4B" w:rsidRPr="00BC04B1">
        <w:rPr>
          <w:b/>
          <w:bCs/>
          <w:noProof/>
          <w:color w:val="007789"/>
          <w:sz w:val="52"/>
          <w:szCs w:val="52"/>
        </w:rPr>
        <w:t>cnicos</w:t>
      </w:r>
    </w:p>
    <w:p w14:paraId="01A747AF" w14:textId="77777777" w:rsidR="002D0AA4" w:rsidRDefault="002D0AA4" w:rsidP="00DF6FE7">
      <w:pPr>
        <w:jc w:val="both"/>
        <w:rPr>
          <w:b/>
          <w:bCs/>
          <w:noProof/>
          <w:sz w:val="52"/>
          <w:szCs w:val="52"/>
        </w:rPr>
      </w:pPr>
    </w:p>
    <w:p w14:paraId="0975BE46" w14:textId="77777777" w:rsidR="002D0AA4" w:rsidRDefault="002D0AA4" w:rsidP="00DF6FE7">
      <w:pPr>
        <w:jc w:val="both"/>
        <w:rPr>
          <w:b/>
          <w:bCs/>
          <w:noProof/>
          <w:sz w:val="52"/>
          <w:szCs w:val="52"/>
        </w:rPr>
      </w:pPr>
    </w:p>
    <w:p w14:paraId="051131AA" w14:textId="77777777" w:rsidR="002D0AA4" w:rsidRDefault="002D0AA4" w:rsidP="00DF6FE7">
      <w:pPr>
        <w:jc w:val="both"/>
        <w:rPr>
          <w:b/>
          <w:bCs/>
          <w:noProof/>
          <w:sz w:val="52"/>
          <w:szCs w:val="52"/>
        </w:rPr>
      </w:pPr>
    </w:p>
    <w:p w14:paraId="7FAB0881" w14:textId="77777777" w:rsidR="002D0AA4" w:rsidRDefault="002D0AA4" w:rsidP="00DF6FE7">
      <w:pPr>
        <w:jc w:val="both"/>
        <w:rPr>
          <w:b/>
          <w:bCs/>
          <w:noProof/>
          <w:sz w:val="52"/>
          <w:szCs w:val="52"/>
        </w:rPr>
      </w:pPr>
    </w:p>
    <w:p w14:paraId="5F7238D5" w14:textId="77777777" w:rsidR="002D0AA4" w:rsidRDefault="002D0AA4" w:rsidP="00DF6FE7">
      <w:pPr>
        <w:jc w:val="both"/>
        <w:rPr>
          <w:b/>
          <w:bCs/>
          <w:noProof/>
          <w:sz w:val="52"/>
          <w:szCs w:val="52"/>
        </w:rPr>
      </w:pPr>
    </w:p>
    <w:p w14:paraId="3BFB1E44" w14:textId="77777777" w:rsidR="002D0AA4" w:rsidRDefault="002D0AA4" w:rsidP="00DF6FE7">
      <w:pPr>
        <w:jc w:val="both"/>
        <w:rPr>
          <w:b/>
          <w:bCs/>
          <w:noProof/>
          <w:sz w:val="52"/>
          <w:szCs w:val="52"/>
        </w:rPr>
      </w:pPr>
    </w:p>
    <w:p w14:paraId="2BC4FD35" w14:textId="77777777" w:rsidR="002D0AA4" w:rsidRDefault="002D0AA4" w:rsidP="00DF6FE7">
      <w:pPr>
        <w:jc w:val="both"/>
        <w:rPr>
          <w:b/>
          <w:bCs/>
          <w:noProof/>
          <w:sz w:val="52"/>
          <w:szCs w:val="52"/>
        </w:rPr>
      </w:pPr>
    </w:p>
    <w:p w14:paraId="3F32A050" w14:textId="77777777" w:rsidR="002D0AA4" w:rsidRDefault="002D0AA4" w:rsidP="00DF6FE7">
      <w:pPr>
        <w:jc w:val="both"/>
        <w:rPr>
          <w:b/>
          <w:bCs/>
          <w:noProof/>
          <w:sz w:val="52"/>
          <w:szCs w:val="52"/>
        </w:rPr>
      </w:pPr>
    </w:p>
    <w:p w14:paraId="143CF089" w14:textId="77777777" w:rsidR="002D0AA4" w:rsidRDefault="00A65732" w:rsidP="00124CB2">
      <w:pPr>
        <w:pStyle w:val="Ttulo1"/>
        <w:rPr>
          <w:b/>
          <w:bCs/>
          <w:noProof/>
          <w:sz w:val="52"/>
          <w:szCs w:val="52"/>
        </w:rPr>
      </w:pPr>
      <w:r>
        <w:rPr>
          <w:noProof/>
        </w:rPr>
        <w:lastRenderedPageBreak/>
        <mc:AlternateContent>
          <mc:Choice Requires="wpg">
            <w:drawing>
              <wp:anchor distT="0" distB="0" distL="228600" distR="228600" simplePos="0" relativeHeight="251649024" behindDoc="1" locked="0" layoutInCell="1" allowOverlap="1" wp14:anchorId="432D04FD" wp14:editId="31253DAB">
                <wp:simplePos x="0" y="0"/>
                <wp:positionH relativeFrom="margin">
                  <wp:posOffset>3581400</wp:posOffset>
                </wp:positionH>
                <wp:positionV relativeFrom="margin">
                  <wp:align>top</wp:align>
                </wp:positionV>
                <wp:extent cx="2068195" cy="8150860"/>
                <wp:effectExtent l="0" t="0" r="0" b="0"/>
                <wp:wrapSquare wrapText="bothSides"/>
                <wp:docPr id="49" name="Grupo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8195" cy="8150860"/>
                          <a:chOff x="0" y="0"/>
                          <a:chExt cx="1828800" cy="8151039"/>
                        </a:xfrm>
                      </wpg:grpSpPr>
                      <wps:wsp>
                        <wps:cNvPr id="202" name="Rectángulo 202"/>
                        <wps:cNvSpPr>
                          <a:spLocks/>
                        </wps:cNvSpPr>
                        <wps:spPr>
                          <a:xfrm>
                            <a:off x="0" y="0"/>
                            <a:ext cx="1828800" cy="228600"/>
                          </a:xfrm>
                          <a:prstGeom prst="rect">
                            <a:avLst/>
                          </a:prstGeom>
                          <a:solidFill>
                            <a:srgbClr val="00A0B8"/>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ángulo 203"/>
                        <wps:cNvSpPr>
                          <a:spLocks/>
                        </wps:cNvSpPr>
                        <wps:spPr>
                          <a:xfrm>
                            <a:off x="0" y="927279"/>
                            <a:ext cx="1828800" cy="7223760"/>
                          </a:xfrm>
                          <a:prstGeom prst="rect">
                            <a:avLst/>
                          </a:prstGeom>
                          <a:solidFill>
                            <a:srgbClr val="00A0B8"/>
                          </a:solidFill>
                          <a:ln w="25400" cap="flat" cmpd="sng" algn="ctr">
                            <a:noFill/>
                            <a:prstDash val="solid"/>
                          </a:ln>
                          <a:effectLst/>
                        </wps:spPr>
                        <wps:txbx>
                          <w:txbxContent>
                            <w:p w14:paraId="6BB0CFA4" w14:textId="77777777" w:rsidR="002D0AA4" w:rsidRPr="00BC04B1" w:rsidRDefault="002D0AA4" w:rsidP="00124CB2">
                              <w:pPr>
                                <w:jc w:val="both"/>
                                <w:rPr>
                                  <w:color w:val="FFFFFF"/>
                                </w:rPr>
                              </w:pPr>
                              <w:r w:rsidRPr="00BC04B1">
                                <w:rPr>
                                  <w:color w:val="FFFFFF"/>
                                </w:rPr>
                                <w:t>GitHub es una plataforma de desarrollo colaborativo de software para alojar proyectos utilizando el sistema de control de versiones Git. GitHub aloja tu repositorio de código y te brinda herramientas muy útiles para el trabajo en equipo dentro de un proyecto. Además de eso, puedes contribuir a mejorar el software de los demás.</w:t>
                              </w:r>
                            </w:p>
                            <w:p w14:paraId="791AB1F2" w14:textId="77777777" w:rsidR="002D0AA4" w:rsidRPr="00BC04B1" w:rsidRDefault="002D0AA4" w:rsidP="00124CB2">
                              <w:pPr>
                                <w:jc w:val="both"/>
                                <w:rPr>
                                  <w:color w:val="FFFFFF"/>
                                </w:rPr>
                              </w:pPr>
                              <w:r w:rsidRPr="00BC04B1">
                                <w:rPr>
                                  <w:color w:val="FFFFFF"/>
                                </w:rPr>
                                <w:t xml:space="preserve">Para poder alcanzar esta meta, GitHub </w:t>
                              </w:r>
                              <w:r w:rsidR="00124CB2" w:rsidRPr="00BC04B1">
                                <w:rPr>
                                  <w:color w:val="FFFFFF"/>
                                </w:rPr>
                                <w:t>ofrece</w:t>
                              </w:r>
                              <w:r w:rsidRPr="00BC04B1">
                                <w:rPr>
                                  <w:color w:val="FFFFFF"/>
                                </w:rPr>
                                <w:t xml:space="preserve"> funcionalidades para hacer </w:t>
                              </w:r>
                              <w:r w:rsidR="0011234E" w:rsidRPr="00BC04B1">
                                <w:rPr>
                                  <w:color w:val="FFFFFF"/>
                                </w:rPr>
                                <w:t>FORK</w:t>
                              </w:r>
                              <w:r w:rsidRPr="00BC04B1">
                                <w:rPr>
                                  <w:color w:val="FFFFFF"/>
                                </w:rPr>
                                <w:t xml:space="preserve"> y solicitar </w:t>
                              </w:r>
                              <w:r w:rsidR="0011234E" w:rsidRPr="00BC04B1">
                                <w:rPr>
                                  <w:color w:val="FFFFFF"/>
                                </w:rPr>
                                <w:t>PULLS</w:t>
                              </w:r>
                              <w:r w:rsidRPr="00BC04B1">
                                <w:rPr>
                                  <w:color w:val="FFFFFF"/>
                                </w:rPr>
                                <w:t xml:space="preserve">. </w:t>
                              </w:r>
                              <w:r w:rsidR="00124CB2" w:rsidRPr="00BC04B1">
                                <w:rPr>
                                  <w:color w:val="FFFFFF"/>
                                </w:rPr>
                                <w:t>Cuando se r</w:t>
                              </w:r>
                              <w:r w:rsidRPr="00BC04B1">
                                <w:rPr>
                                  <w:color w:val="FFFFFF"/>
                                </w:rPr>
                                <w:t>ealiza un fo</w:t>
                              </w:r>
                              <w:r w:rsidR="00124CB2" w:rsidRPr="00BC04B1">
                                <w:rPr>
                                  <w:color w:val="FFFFFF"/>
                                </w:rPr>
                                <w:t>rk</w:t>
                              </w:r>
                              <w:r w:rsidRPr="00BC04B1">
                                <w:rPr>
                                  <w:color w:val="FFFFFF"/>
                                </w:rPr>
                                <w:t xml:space="preserve"> es simplemente clonar un repositorio ajeno para eliminar algún </w:t>
                              </w:r>
                              <w:r w:rsidR="0011234E" w:rsidRPr="00BC04B1">
                                <w:rPr>
                                  <w:color w:val="FFFFFF"/>
                                </w:rPr>
                                <w:t xml:space="preserve">BUG </w:t>
                              </w:r>
                              <w:r w:rsidRPr="00BC04B1">
                                <w:rPr>
                                  <w:color w:val="FFFFFF"/>
                                </w:rPr>
                                <w:t xml:space="preserve">o modificar cosas de él. Una vez realizadas </w:t>
                              </w:r>
                              <w:r w:rsidR="0011234E" w:rsidRPr="00BC04B1">
                                <w:rPr>
                                  <w:color w:val="FFFFFF"/>
                                </w:rPr>
                                <w:t>las</w:t>
                              </w:r>
                              <w:r w:rsidRPr="00BC04B1">
                                <w:rPr>
                                  <w:color w:val="FFFFFF"/>
                                </w:rPr>
                                <w:t xml:space="preserve"> modificaciones</w:t>
                              </w:r>
                              <w:r w:rsidR="0011234E" w:rsidRPr="00BC04B1">
                                <w:rPr>
                                  <w:color w:val="FFFFFF"/>
                                </w:rPr>
                                <w:t xml:space="preserve"> </w:t>
                              </w:r>
                              <w:r w:rsidR="00745E4E" w:rsidRPr="00BC04B1">
                                <w:rPr>
                                  <w:color w:val="FFFFFF"/>
                                </w:rPr>
                                <w:t>se puede</w:t>
                              </w:r>
                              <w:r w:rsidRPr="00BC04B1">
                                <w:rPr>
                                  <w:color w:val="FFFFFF"/>
                                </w:rPr>
                                <w:t xml:space="preserve"> enviar un </w:t>
                              </w:r>
                              <w:r w:rsidR="0011234E" w:rsidRPr="00BC04B1">
                                <w:rPr>
                                  <w:color w:val="FFFFFF"/>
                                </w:rPr>
                                <w:t>PULL</w:t>
                              </w:r>
                              <w:r w:rsidRPr="00BC04B1">
                                <w:rPr>
                                  <w:color w:val="FFFFFF"/>
                                </w:rPr>
                                <w:t xml:space="preserve"> al dueño del proyecto. Éste podrá analizar los cambios que has realizado fácilmente, y si considera interesante tu contribución, adjuntarlo con el repositorio original.</w:t>
                              </w:r>
                            </w:p>
                            <w:p w14:paraId="10299C5C" w14:textId="77777777" w:rsidR="002D0AA4" w:rsidRPr="00BC04B1" w:rsidRDefault="002D0AA4" w:rsidP="0011234E">
                              <w:pPr>
                                <w:jc w:val="both"/>
                                <w:rPr>
                                  <w:color w:val="FFFFFF"/>
                                </w:rPr>
                              </w:pPr>
                              <w:r w:rsidRPr="00BC04B1">
                                <w:rPr>
                                  <w:color w:val="FFFFFF"/>
                                </w:rPr>
                                <w:t xml:space="preserve">Para CEO FINTECH, se maneja un repositorio privado el cual se contribuye diferentes </w:t>
                              </w:r>
                              <w:r w:rsidR="0011234E" w:rsidRPr="00BC04B1">
                                <w:rPr>
                                  <w:color w:val="FFFFFF"/>
                                </w:rPr>
                                <w:t>COMMITS</w:t>
                              </w:r>
                              <w:r w:rsidRPr="00BC04B1">
                                <w:rPr>
                                  <w:color w:val="FFFFFF"/>
                                </w:rPr>
                                <w:t xml:space="preserve"> con ajustes o cambios que se realizan en el software, haciendo así un trabajo en equipo en el desarrollo del aplicativo.</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Cuadro de texto 204"/>
                        <wps:cNvSpPr txBox="1">
                          <a:spLocks/>
                        </wps:cNvSpPr>
                        <wps:spPr>
                          <a:xfrm>
                            <a:off x="0" y="231820"/>
                            <a:ext cx="1828800" cy="685800"/>
                          </a:xfrm>
                          <a:prstGeom prst="rect">
                            <a:avLst/>
                          </a:prstGeom>
                          <a:solidFill>
                            <a:sysClr val="window" lastClr="FFFFFF"/>
                          </a:solidFill>
                          <a:ln w="6350">
                            <a:noFill/>
                          </a:ln>
                          <a:effectLst/>
                        </wps:spPr>
                        <wps:txbx>
                          <w:txbxContent>
                            <w:p w14:paraId="2F418EE6" w14:textId="77777777" w:rsidR="002D0AA4" w:rsidRPr="00BC04B1" w:rsidRDefault="002D0AA4">
                              <w:pPr>
                                <w:pStyle w:val="Sinespaciado"/>
                                <w:jc w:val="center"/>
                                <w:rPr>
                                  <w:caps/>
                                  <w:color w:val="00A0B8"/>
                                  <w:sz w:val="28"/>
                                  <w:szCs w:val="28"/>
                                </w:rPr>
                              </w:pPr>
                              <w:r w:rsidRPr="00BC04B1">
                                <w:rPr>
                                  <w:caps/>
                                  <w:color w:val="00A0B8"/>
                                  <w:sz w:val="28"/>
                                  <w:szCs w:val="28"/>
                                </w:rPr>
                                <w:t>GITHUB</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w14:anchorId="432D04FD" id="Grupo 49" o:spid="_x0000_s1031" style="position:absolute;margin-left:282pt;margin-top:0;width:162.85pt;height:641.8pt;z-index:-251667456;mso-height-percent:1000;mso-wrap-distance-left:18pt;mso-wrap-distance-right:18pt;mso-position-horizontal-relative:margin;mso-position-vertical:top;mso-position-vertical-relative:margin;mso-height-percent:1000;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">
                <v:rect id="Rectángulo 202" o:spid="_x0000_s1032"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" fillcolor="#00a0b8" stroked="f" strokeweight="2pt"/>
                <v:rect id="Rectángulo 203" o:spid="_x0000_s1033"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" fillcolor="#00a0b8" stroked="f" strokeweight="2pt">
                  <v:textbox inset=",14.4pt,8.64pt,18pt">
                    <w:txbxContent>
                      <w:p w14:paraId="6BB0CFA4" w14:textId="77777777" w:rsidR="002D0AA4" w:rsidRPr="00BC04B1" w:rsidRDefault="002D0AA4" w:rsidP="00124CB2">
                        <w:pPr>
                          <w:jc w:val="both"/>
                          <w:rPr>
                            <w:color w:val="FFFFFF"/>
                          </w:rPr>
                        </w:pPr>
                        <w:r w:rsidRPr="00BC04B1">
                          <w:rPr>
                            <w:color w:val="FFFFFF"/>
                          </w:rPr>
                          <w:t>GitHub es una plataforma de desarrollo colaborativo de software para alojar proyectos utilizando el sistema de control de versiones Git. GitHub aloja tu repositorio de código y te brinda herramientas muy útiles para el trabajo en equipo dentro de un proyecto. Además de eso, puedes contribuir a mejorar el software de los demás.</w:t>
                        </w:r>
                      </w:p>
                      <w:p w14:paraId="791AB1F2" w14:textId="77777777" w:rsidR="002D0AA4" w:rsidRPr="00BC04B1" w:rsidRDefault="002D0AA4" w:rsidP="00124CB2">
                        <w:pPr>
                          <w:jc w:val="both"/>
                          <w:rPr>
                            <w:color w:val="FFFFFF"/>
                          </w:rPr>
                        </w:pPr>
                        <w:r w:rsidRPr="00BC04B1">
                          <w:rPr>
                            <w:color w:val="FFFFFF"/>
                          </w:rPr>
                          <w:t xml:space="preserve">Para poder alcanzar esta meta, GitHub </w:t>
                        </w:r>
                        <w:r w:rsidR="00124CB2" w:rsidRPr="00BC04B1">
                          <w:rPr>
                            <w:color w:val="FFFFFF"/>
                          </w:rPr>
                          <w:t>ofrece</w:t>
                        </w:r>
                        <w:r w:rsidRPr="00BC04B1">
                          <w:rPr>
                            <w:color w:val="FFFFFF"/>
                          </w:rPr>
                          <w:t xml:space="preserve"> funcionalidades para hacer </w:t>
                        </w:r>
                        <w:r w:rsidR="0011234E" w:rsidRPr="00BC04B1">
                          <w:rPr>
                            <w:color w:val="FFFFFF"/>
                          </w:rPr>
                          <w:t>FORK</w:t>
                        </w:r>
                        <w:r w:rsidRPr="00BC04B1">
                          <w:rPr>
                            <w:color w:val="FFFFFF"/>
                          </w:rPr>
                          <w:t xml:space="preserve"> y solicitar </w:t>
                        </w:r>
                        <w:r w:rsidR="0011234E" w:rsidRPr="00BC04B1">
                          <w:rPr>
                            <w:color w:val="FFFFFF"/>
                          </w:rPr>
                          <w:t>PULLS</w:t>
                        </w:r>
                        <w:r w:rsidRPr="00BC04B1">
                          <w:rPr>
                            <w:color w:val="FFFFFF"/>
                          </w:rPr>
                          <w:t xml:space="preserve">. </w:t>
                        </w:r>
                        <w:r w:rsidR="00124CB2" w:rsidRPr="00BC04B1">
                          <w:rPr>
                            <w:color w:val="FFFFFF"/>
                          </w:rPr>
                          <w:t>Cuando se r</w:t>
                        </w:r>
                        <w:r w:rsidRPr="00BC04B1">
                          <w:rPr>
                            <w:color w:val="FFFFFF"/>
                          </w:rPr>
                          <w:t>ealiza un fo</w:t>
                        </w:r>
                        <w:r w:rsidR="00124CB2" w:rsidRPr="00BC04B1">
                          <w:rPr>
                            <w:color w:val="FFFFFF"/>
                          </w:rPr>
                          <w:t>rk</w:t>
                        </w:r>
                        <w:r w:rsidRPr="00BC04B1">
                          <w:rPr>
                            <w:color w:val="FFFFFF"/>
                          </w:rPr>
                          <w:t xml:space="preserve"> es simplemente clonar un repositorio ajeno para eliminar algún </w:t>
                        </w:r>
                        <w:r w:rsidR="0011234E" w:rsidRPr="00BC04B1">
                          <w:rPr>
                            <w:color w:val="FFFFFF"/>
                          </w:rPr>
                          <w:t xml:space="preserve">BUG </w:t>
                        </w:r>
                        <w:r w:rsidRPr="00BC04B1">
                          <w:rPr>
                            <w:color w:val="FFFFFF"/>
                          </w:rPr>
                          <w:t xml:space="preserve">o modificar cosas de él. Una vez realizadas </w:t>
                        </w:r>
                        <w:r w:rsidR="0011234E" w:rsidRPr="00BC04B1">
                          <w:rPr>
                            <w:color w:val="FFFFFF"/>
                          </w:rPr>
                          <w:t>las</w:t>
                        </w:r>
                        <w:r w:rsidRPr="00BC04B1">
                          <w:rPr>
                            <w:color w:val="FFFFFF"/>
                          </w:rPr>
                          <w:t xml:space="preserve"> modificaciones</w:t>
                        </w:r>
                        <w:r w:rsidR="0011234E" w:rsidRPr="00BC04B1">
                          <w:rPr>
                            <w:color w:val="FFFFFF"/>
                          </w:rPr>
                          <w:t xml:space="preserve"> </w:t>
                        </w:r>
                        <w:r w:rsidR="00745E4E" w:rsidRPr="00BC04B1">
                          <w:rPr>
                            <w:color w:val="FFFFFF"/>
                          </w:rPr>
                          <w:t>se puede</w:t>
                        </w:r>
                        <w:r w:rsidRPr="00BC04B1">
                          <w:rPr>
                            <w:color w:val="FFFFFF"/>
                          </w:rPr>
                          <w:t xml:space="preserve"> enviar un </w:t>
                        </w:r>
                        <w:r w:rsidR="0011234E" w:rsidRPr="00BC04B1">
                          <w:rPr>
                            <w:color w:val="FFFFFF"/>
                          </w:rPr>
                          <w:t>PULL</w:t>
                        </w:r>
                        <w:r w:rsidRPr="00BC04B1">
                          <w:rPr>
                            <w:color w:val="FFFFFF"/>
                          </w:rPr>
                          <w:t xml:space="preserve"> al dueño del proyecto. Éste podrá analizar los cambios que has realizado fácilmente, y si considera interesante tu contribución, adjuntarlo con el repositorio original.</w:t>
                        </w:r>
                      </w:p>
                      <w:p w14:paraId="10299C5C" w14:textId="77777777" w:rsidR="002D0AA4" w:rsidRPr="00BC04B1" w:rsidRDefault="002D0AA4" w:rsidP="0011234E">
                        <w:pPr>
                          <w:jc w:val="both"/>
                          <w:rPr>
                            <w:color w:val="FFFFFF"/>
                          </w:rPr>
                        </w:pPr>
                        <w:r w:rsidRPr="00BC04B1">
                          <w:rPr>
                            <w:color w:val="FFFFFF"/>
                          </w:rPr>
                          <w:t xml:space="preserve">Para CEO FINTECH, se maneja un repositorio privado el cual se contribuye diferentes </w:t>
                        </w:r>
                        <w:r w:rsidR="0011234E" w:rsidRPr="00BC04B1">
                          <w:rPr>
                            <w:color w:val="FFFFFF"/>
                          </w:rPr>
                          <w:t>COMMITS</w:t>
                        </w:r>
                        <w:r w:rsidRPr="00BC04B1">
                          <w:rPr>
                            <w:color w:val="FFFFFF"/>
                          </w:rPr>
                          <w:t xml:space="preserve"> con ajustes o cambios que se realizan en el software, haciendo así un trabajo en equipo en el desarrollo del aplicativo.</w:t>
                        </w:r>
                      </w:p>
                    </w:txbxContent>
                  </v:textbox>
                </v:rect>
                <v:shape id="Cuadro de texto 204" o:spid="_x0000_s1034"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" fillcolor="window" stroked="f" strokeweight=".5pt">
                  <v:textbox inset=",7.2pt,,7.2pt">
                    <w:txbxContent>
                      <w:p w14:paraId="2F418EE6" w14:textId="77777777" w:rsidR="002D0AA4" w:rsidRPr="00BC04B1" w:rsidRDefault="002D0AA4">
                        <w:pPr>
                          <w:pStyle w:val="Sinespaciado"/>
                          <w:jc w:val="center"/>
                          <w:rPr>
                            <w:caps/>
                            <w:color w:val="00A0B8"/>
                            <w:sz w:val="28"/>
                            <w:szCs w:val="28"/>
                          </w:rPr>
                        </w:pPr>
                        <w:r w:rsidRPr="00BC04B1">
                          <w:rPr>
                            <w:caps/>
                            <w:color w:val="00A0B8"/>
                            <w:sz w:val="28"/>
                            <w:szCs w:val="28"/>
                          </w:rPr>
                          <w:t>GITHUB</w:t>
                        </w:r>
                      </w:p>
                    </w:txbxContent>
                  </v:textbox>
                </v:shape>
                <w10:wrap type="square" anchorx="margin" anchory="margin"/>
              </v:group>
            </w:pict>
          </mc:Fallback>
        </mc:AlternateContent>
      </w:r>
      <w:r>
        <w:rPr>
          <w:noProof/>
        </w:rPr>
        <w:drawing>
          <wp:anchor distT="0" distB="0" distL="114300" distR="114300" simplePos="0" relativeHeight="251654144" behindDoc="1" locked="0" layoutInCell="1" allowOverlap="1" wp14:anchorId="7CBBA834" wp14:editId="4630BFFC">
            <wp:simplePos x="0" y="0"/>
            <wp:positionH relativeFrom="page">
              <wp:align>left</wp:align>
            </wp:positionH>
            <wp:positionV relativeFrom="paragraph">
              <wp:posOffset>-2592070</wp:posOffset>
            </wp:positionV>
            <wp:extent cx="8094345" cy="14350365"/>
            <wp:effectExtent l="0" t="0" r="0" b="0"/>
            <wp:wrapNone/>
            <wp:docPr id="44" name="Imagen 34" descr="Imagen en blanco y negro&#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4" descr="Imagen en blanco y negro&#10;&#10;Descripción generada automáticamente con confianza baja"/>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94345" cy="1435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2D0AA4">
        <w:rPr>
          <w:b/>
          <w:bCs/>
          <w:noProof/>
          <w:sz w:val="52"/>
          <w:szCs w:val="52"/>
        </w:rPr>
        <w:t>Herramientas Utilizadas para el desarrollo</w:t>
      </w:r>
    </w:p>
    <w:p w14:paraId="00E47896" w14:textId="77777777" w:rsidR="002D0AA4" w:rsidRPr="002D0AA4" w:rsidRDefault="00A65732" w:rsidP="00DF6FE7">
      <w:pPr>
        <w:jc w:val="both"/>
      </w:pPr>
      <w:r>
        <w:rPr>
          <w:noProof/>
        </w:rPr>
        <w:drawing>
          <wp:anchor distT="273812" distB="659257" distL="388112" distR="786257" simplePos="0" relativeHeight="251652096" behindDoc="0" locked="0" layoutInCell="1" allowOverlap="1" wp14:anchorId="5742125E" wp14:editId="1CC7889A">
            <wp:simplePos x="0" y="0"/>
            <wp:positionH relativeFrom="margin">
              <wp:align>left</wp:align>
            </wp:positionH>
            <wp:positionV relativeFrom="paragraph">
              <wp:posOffset>1305560</wp:posOffset>
            </wp:positionV>
            <wp:extent cx="2295525" cy="2295525"/>
            <wp:effectExtent l="152400" t="152400" r="320675" b="333375"/>
            <wp:wrapNone/>
            <wp:docPr id="45" name="Imagen 32" descr="GitHub - Aplicaciones en Google Pl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n 32" descr="GitHub - Aplicaciones en Google Play"/>
                    <pic:cNvPicPr>
                      <a:picLocks/>
                    </pic:cNvPicPr>
                  </pic:nvPicPr>
                  <pic:blipFill>
                    <a:blip r:embed="rId20"/>
                    <a:srcRect/>
                    <a:stretch>
                      <a:fillRect/>
                    </a:stretch>
                  </pic:blipFill>
                  <pic:spPr bwMode="auto">
                    <a:xfrm>
                      <a:off x="0" y="0"/>
                      <a:ext cx="2295525" cy="22955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1072" behindDoc="0" locked="0" layoutInCell="1" allowOverlap="1" wp14:anchorId="2DD0375D" wp14:editId="27E8C633">
                <wp:simplePos x="0" y="0"/>
                <wp:positionH relativeFrom="column">
                  <wp:posOffset>-133350</wp:posOffset>
                </wp:positionH>
                <wp:positionV relativeFrom="paragraph">
                  <wp:posOffset>191770</wp:posOffset>
                </wp:positionV>
                <wp:extent cx="3305175" cy="1404620"/>
                <wp:effectExtent l="0" t="0" r="0" b="0"/>
                <wp:wrapSquare wrapText="bothSides"/>
                <wp:docPr id="43"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05175" cy="1404620"/>
                        </a:xfrm>
                        <a:prstGeom prst="rect">
                          <a:avLst/>
                        </a:prstGeom>
                        <a:noFill/>
                        <a:ln w="9525">
                          <a:noFill/>
                          <a:miter lim="800000"/>
                          <a:headEnd/>
                          <a:tailEnd/>
                        </a:ln>
                      </wps:spPr>
                      <wps:txbx>
                        <w:txbxContent>
                          <w:p w14:paraId="73F15BBD" w14:textId="77777777" w:rsidR="002D0AA4" w:rsidRDefault="002D0AA4" w:rsidP="00124CB2">
                            <w:pPr>
                              <w:jc w:val="both"/>
                            </w:pPr>
                            <w:r>
                              <w:t>En esta sección se procede a explicar las herramientas informáticas empleadas para el desarrollo del aplicativo: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D0375D" id="Cuadro de texto 43" o:spid="_x0000_s1035" type="#_x0000_t202" style="position:absolute;left:0;text-align:left;margin-left:-10.5pt;margin-top:15.1pt;width:260.25pt;height:110.6pt;z-index:251651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" filled="f" stroked="f">
                <v:textbox style="mso-fit-shape-to-text:t">
                  <w:txbxContent>
                    <w:p w14:paraId="73F15BBD" w14:textId="77777777" w:rsidR="002D0AA4" w:rsidRDefault="002D0AA4" w:rsidP="00124CB2">
                      <w:pPr>
                        <w:jc w:val="both"/>
                      </w:pPr>
                      <w:r>
                        <w:t>En esta sección se procede a explicar las herramientas informáticas empleadas para el desarrollo del aplicativo:</w:t>
                      </w:r>
                    </w:p>
                  </w:txbxContent>
                </v:textbox>
                <w10:wrap type="square"/>
              </v:shape>
            </w:pict>
          </mc:Fallback>
        </mc:AlternateContent>
      </w:r>
      <w:r>
        <w:rPr>
          <w:noProof/>
        </w:rPr>
        <mc:AlternateContent>
          <mc:Choice Requires="wps">
            <w:drawing>
              <wp:anchor distT="0" distB="0" distL="114300" distR="114300" simplePos="0" relativeHeight="251650048" behindDoc="0" locked="0" layoutInCell="1" allowOverlap="1" wp14:anchorId="28085D15" wp14:editId="63E7BE33">
                <wp:simplePos x="0" y="0"/>
                <wp:positionH relativeFrom="margin">
                  <wp:posOffset>-133350</wp:posOffset>
                </wp:positionH>
                <wp:positionV relativeFrom="paragraph">
                  <wp:posOffset>86995</wp:posOffset>
                </wp:positionV>
                <wp:extent cx="3400425" cy="9525"/>
                <wp:effectExtent l="50800" t="38100" r="28575" b="66675"/>
                <wp:wrapNone/>
                <wp:docPr id="40" name="Conector recto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0425" cy="952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8D6B869" id="Conector recto 40" o:spid="_x0000_s1026" style="position:absolute;flip: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pt,6.85pt" to="257.25pt,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" strokecolor="#00a0b8" strokeweight="2pt">
                <v:shadow on="t" color="black" opacity="24903f" origin=",.5" offset="0,.55556mm"/>
                <o:lock v:ext="edit" shapetype="f"/>
                <w10:wrap anchorx="margin"/>
              </v:line>
            </w:pict>
          </mc:Fallback>
        </mc:AlternateContent>
      </w:r>
    </w:p>
    <w:p w14:paraId="57F2CA8A" w14:textId="77777777" w:rsidR="000C4C4B" w:rsidRDefault="000C4C4B" w:rsidP="00DF6FE7">
      <w:pPr>
        <w:jc w:val="both"/>
        <w:rPr>
          <w:b/>
          <w:bCs/>
          <w:noProof/>
          <w:sz w:val="52"/>
          <w:szCs w:val="52"/>
        </w:rPr>
      </w:pPr>
    </w:p>
    <w:p w14:paraId="1850E4E1" w14:textId="77777777" w:rsidR="000C4C4B" w:rsidRDefault="000C4C4B" w:rsidP="00DF6FE7">
      <w:pPr>
        <w:jc w:val="both"/>
        <w:rPr>
          <w:noProof/>
        </w:rPr>
      </w:pPr>
    </w:p>
    <w:p w14:paraId="72695B62" w14:textId="77777777" w:rsidR="000C4C4B" w:rsidRDefault="000C4C4B" w:rsidP="00DF6FE7">
      <w:pPr>
        <w:jc w:val="both"/>
        <w:rPr>
          <w:noProof/>
        </w:rPr>
      </w:pPr>
    </w:p>
    <w:p w14:paraId="4EE3C206" w14:textId="77777777" w:rsidR="002D0AA4" w:rsidRDefault="002D0AA4" w:rsidP="00DF6FE7">
      <w:pPr>
        <w:jc w:val="both"/>
        <w:rPr>
          <w:noProof/>
        </w:rPr>
      </w:pPr>
    </w:p>
    <w:p w14:paraId="1297511A" w14:textId="77777777" w:rsidR="002D0AA4" w:rsidRDefault="002D0AA4" w:rsidP="00DF6FE7">
      <w:pPr>
        <w:jc w:val="both"/>
        <w:rPr>
          <w:noProof/>
        </w:rPr>
      </w:pPr>
    </w:p>
    <w:p w14:paraId="520EFBA8" w14:textId="77777777" w:rsidR="002D0AA4" w:rsidRDefault="002D0AA4" w:rsidP="00DF6FE7">
      <w:pPr>
        <w:jc w:val="both"/>
        <w:rPr>
          <w:noProof/>
        </w:rPr>
      </w:pPr>
    </w:p>
    <w:p w14:paraId="23D93220" w14:textId="77777777" w:rsidR="002D0AA4" w:rsidRDefault="002D0AA4" w:rsidP="00DF6FE7">
      <w:pPr>
        <w:jc w:val="both"/>
        <w:rPr>
          <w:noProof/>
        </w:rPr>
      </w:pPr>
    </w:p>
    <w:p w14:paraId="5E64C426" w14:textId="77777777" w:rsidR="002D0AA4" w:rsidRDefault="002D0AA4" w:rsidP="00DF6FE7">
      <w:pPr>
        <w:jc w:val="both"/>
        <w:rPr>
          <w:noProof/>
        </w:rPr>
      </w:pPr>
    </w:p>
    <w:p w14:paraId="5AC5CD6E" w14:textId="77777777" w:rsidR="002D0AA4" w:rsidRDefault="002D0AA4" w:rsidP="00DF6FE7">
      <w:pPr>
        <w:jc w:val="both"/>
        <w:rPr>
          <w:noProof/>
        </w:rPr>
      </w:pPr>
    </w:p>
    <w:p w14:paraId="7166D6D1" w14:textId="77777777" w:rsidR="002D0AA4" w:rsidRDefault="00A65732" w:rsidP="00DF6FE7">
      <w:pPr>
        <w:jc w:val="both"/>
        <w:rPr>
          <w:noProof/>
        </w:rPr>
      </w:pPr>
      <w:r>
        <w:rPr>
          <w:noProof/>
        </w:rPr>
        <w:drawing>
          <wp:anchor distT="273812" distB="663956" distL="388112" distR="779272" simplePos="0" relativeHeight="251653120" behindDoc="0" locked="0" layoutInCell="1" allowOverlap="1" wp14:anchorId="4C78A6FC" wp14:editId="4BAAE012">
            <wp:simplePos x="0" y="0"/>
            <wp:positionH relativeFrom="margin">
              <wp:posOffset>-209550</wp:posOffset>
            </wp:positionH>
            <wp:positionV relativeFrom="paragraph">
              <wp:posOffset>163195</wp:posOffset>
            </wp:positionV>
            <wp:extent cx="3123565" cy="1894840"/>
            <wp:effectExtent l="152400" t="152400" r="318135" b="327660"/>
            <wp:wrapNone/>
            <wp:docPr id="42" name="Imagen 33" descr="Con la compra de GitHub, Microsoft hace honor a su mantra: desarrolladores,  desarrolladores, desarrollador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n 33" descr="Con la compra de GitHub, Microsoft hace honor a su mantra: desarrolladores,  desarrolladores, desarrolladores"/>
                    <pic:cNvPicPr>
                      <a:picLocks/>
                    </pic:cNvPicPr>
                  </pic:nvPicPr>
                  <pic:blipFill>
                    <a:blip r:embed="rId21"/>
                    <a:srcRect/>
                    <a:stretch>
                      <a:fillRect/>
                    </a:stretch>
                  </pic:blipFill>
                  <pic:spPr bwMode="auto">
                    <a:xfrm>
                      <a:off x="0" y="0"/>
                      <a:ext cx="3123565" cy="18948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14BF24F" w14:textId="77777777" w:rsidR="002D0AA4" w:rsidRDefault="002D0AA4" w:rsidP="00DF6FE7">
      <w:pPr>
        <w:jc w:val="both"/>
        <w:rPr>
          <w:noProof/>
        </w:rPr>
      </w:pPr>
    </w:p>
    <w:p w14:paraId="299B8735" w14:textId="77777777" w:rsidR="002D0AA4" w:rsidRDefault="002D0AA4" w:rsidP="00DF6FE7">
      <w:pPr>
        <w:jc w:val="both"/>
        <w:rPr>
          <w:noProof/>
        </w:rPr>
      </w:pPr>
    </w:p>
    <w:p w14:paraId="4E9ED32C" w14:textId="77777777" w:rsidR="002D0AA4" w:rsidRDefault="002D0AA4" w:rsidP="00DF6FE7">
      <w:pPr>
        <w:jc w:val="both"/>
        <w:rPr>
          <w:noProof/>
        </w:rPr>
      </w:pPr>
    </w:p>
    <w:p w14:paraId="3E180D6F" w14:textId="77777777" w:rsidR="002D0AA4" w:rsidRDefault="002D0AA4" w:rsidP="00DF6FE7">
      <w:pPr>
        <w:jc w:val="both"/>
        <w:rPr>
          <w:noProof/>
        </w:rPr>
      </w:pPr>
    </w:p>
    <w:p w14:paraId="3BC83BFB" w14:textId="77777777" w:rsidR="002D0AA4" w:rsidRDefault="002D0AA4" w:rsidP="00DF6FE7">
      <w:pPr>
        <w:jc w:val="both"/>
        <w:rPr>
          <w:noProof/>
        </w:rPr>
      </w:pPr>
    </w:p>
    <w:p w14:paraId="0BB1F22A" w14:textId="77777777" w:rsidR="002D0AA4" w:rsidRDefault="002D0AA4" w:rsidP="00DF6FE7">
      <w:pPr>
        <w:jc w:val="both"/>
        <w:rPr>
          <w:noProof/>
        </w:rPr>
      </w:pPr>
    </w:p>
    <w:p w14:paraId="44A3F0E7" w14:textId="77777777" w:rsidR="002D0AA4" w:rsidRDefault="002D0AA4" w:rsidP="00DF6FE7">
      <w:pPr>
        <w:jc w:val="both"/>
        <w:rPr>
          <w:noProof/>
        </w:rPr>
      </w:pPr>
    </w:p>
    <w:p w14:paraId="605D97DF" w14:textId="77777777" w:rsidR="002D0AA4" w:rsidRDefault="002D0AA4" w:rsidP="00DF6FE7">
      <w:pPr>
        <w:jc w:val="both"/>
        <w:rPr>
          <w:noProof/>
        </w:rPr>
      </w:pPr>
    </w:p>
    <w:p w14:paraId="01982A92" w14:textId="77777777" w:rsidR="002D0AA4" w:rsidRDefault="00A65732" w:rsidP="0011234E">
      <w:pPr>
        <w:pStyle w:val="Ttulo1"/>
        <w:rPr>
          <w:b/>
          <w:bCs/>
          <w:noProof/>
          <w:sz w:val="52"/>
          <w:szCs w:val="52"/>
        </w:rPr>
      </w:pPr>
      <w:r>
        <w:rPr>
          <w:noProof/>
        </w:rPr>
        <w:drawing>
          <wp:anchor distT="0" distB="0" distL="114300" distR="114300" simplePos="0" relativeHeight="251659264" behindDoc="1" locked="0" layoutInCell="1" allowOverlap="1" wp14:anchorId="7562FA29" wp14:editId="7123FF1D">
            <wp:simplePos x="0" y="0"/>
            <wp:positionH relativeFrom="page">
              <wp:align>left</wp:align>
            </wp:positionH>
            <wp:positionV relativeFrom="paragraph">
              <wp:posOffset>-2645410</wp:posOffset>
            </wp:positionV>
            <wp:extent cx="8094345" cy="14350365"/>
            <wp:effectExtent l="0" t="0" r="0" b="0"/>
            <wp:wrapNone/>
            <wp:docPr id="41" name="Imagen 43" descr="Imagen en blanco y negro&#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3" descr="Imagen en blanco y negro&#10;&#10;Descripción generada automáticamente con confianza baja"/>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94345" cy="143503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7216" behindDoc="0" locked="0" layoutInCell="1" allowOverlap="1" wp14:anchorId="0CFEDE12" wp14:editId="289A069F">
                <wp:simplePos x="0" y="0"/>
                <wp:positionH relativeFrom="column">
                  <wp:posOffset>-163830</wp:posOffset>
                </wp:positionH>
                <wp:positionV relativeFrom="paragraph">
                  <wp:posOffset>1628775</wp:posOffset>
                </wp:positionV>
                <wp:extent cx="3305175" cy="1404620"/>
                <wp:effectExtent l="0" t="0" r="0" b="0"/>
                <wp:wrapSquare wrapText="bothSides"/>
                <wp:docPr id="35"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05175" cy="1404620"/>
                        </a:xfrm>
                        <a:prstGeom prst="rect">
                          <a:avLst/>
                        </a:prstGeom>
                        <a:noFill/>
                        <a:ln w="9525">
                          <a:noFill/>
                          <a:miter lim="800000"/>
                          <a:headEnd/>
                          <a:tailEnd/>
                        </a:ln>
                      </wps:spPr>
                      <wps:txbx>
                        <w:txbxContent>
                          <w:p w14:paraId="38EF79DD" w14:textId="77777777" w:rsidR="002D0AA4" w:rsidRDefault="002D0AA4" w:rsidP="0011234E">
                            <w:pPr>
                              <w:jc w:val="both"/>
                            </w:pPr>
                            <w:r>
                              <w:t>En esta sección se procede a explicar las herramientas informáticas empleadas para el desarrollo del aplicativo: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FEDE12" id="Cuadro de texto 35" o:spid="_x0000_s1036" type="#_x0000_t202" style="position:absolute;margin-left:-12.9pt;margin-top:128.25pt;width:260.2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" filled="f" stroked="f">
                <v:textbox style="mso-fit-shape-to-text:t">
                  <w:txbxContent>
                    <w:p w14:paraId="38EF79DD" w14:textId="77777777" w:rsidR="002D0AA4" w:rsidRDefault="002D0AA4" w:rsidP="0011234E">
                      <w:pPr>
                        <w:jc w:val="both"/>
                      </w:pPr>
                      <w:r>
                        <w:t>En esta sección se procede a explicar las herramientas informáticas empleadas para el desarrollo del aplicativo:</w:t>
                      </w:r>
                    </w:p>
                  </w:txbxContent>
                </v:textbox>
                <w10:wrap type="square"/>
              </v:shape>
            </w:pict>
          </mc:Fallback>
        </mc:AlternateContent>
      </w:r>
      <w:r w:rsidR="002D0AA4">
        <w:rPr>
          <w:b/>
          <w:bCs/>
          <w:noProof/>
          <w:sz w:val="52"/>
          <w:szCs w:val="52"/>
        </w:rPr>
        <w:t>Herramientas Utilizadas para el desarrollo</w:t>
      </w:r>
    </w:p>
    <w:p w14:paraId="45A5CD60" w14:textId="77777777" w:rsidR="002D0AA4" w:rsidRPr="002D0AA4" w:rsidRDefault="00A65732" w:rsidP="00DF6FE7">
      <w:pPr>
        <w:pStyle w:val="Ttulo1"/>
        <w:jc w:val="both"/>
        <w:rPr>
          <w:b/>
          <w:bCs/>
          <w:noProof/>
          <w:sz w:val="52"/>
          <w:szCs w:val="52"/>
        </w:rPr>
      </w:pPr>
      <w:r>
        <w:rPr>
          <w:noProof/>
        </w:rPr>
        <w:drawing>
          <wp:anchor distT="0" distB="0" distL="114300" distR="114300" simplePos="0" relativeHeight="251656192" behindDoc="0" locked="0" layoutInCell="1" allowOverlap="1" wp14:anchorId="37FCD070" wp14:editId="78D527E2">
            <wp:simplePos x="0" y="0"/>
            <wp:positionH relativeFrom="page">
              <wp:align>left</wp:align>
            </wp:positionH>
            <wp:positionV relativeFrom="paragraph">
              <wp:posOffset>1450340</wp:posOffset>
            </wp:positionV>
            <wp:extent cx="4933950" cy="4933950"/>
            <wp:effectExtent l="0" t="0" r="0" b="0"/>
            <wp:wrapNone/>
            <wp:docPr id="39"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n 39"/>
                    <pic:cNvPicPr>
                      <a:picLocks/>
                    </pic:cNvPicPr>
                  </pic:nvPicPr>
                  <pic:blipFill>
                    <a:blip r:embed="rId22"/>
                    <a:srcRect/>
                    <a:stretch>
                      <a:fillRect/>
                    </a:stretch>
                  </pic:blipFill>
                  <pic:spPr bwMode="auto">
                    <a:xfrm>
                      <a:off x="0" y="0"/>
                      <a:ext cx="4933950" cy="49339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0" locked="0" layoutInCell="1" allowOverlap="1" wp14:anchorId="24680915" wp14:editId="46312765">
                <wp:simplePos x="0" y="0"/>
                <wp:positionH relativeFrom="margin">
                  <wp:posOffset>-154305</wp:posOffset>
                </wp:positionH>
                <wp:positionV relativeFrom="paragraph">
                  <wp:posOffset>114300</wp:posOffset>
                </wp:positionV>
                <wp:extent cx="3400425" cy="9525"/>
                <wp:effectExtent l="50800" t="38100" r="28575" b="66675"/>
                <wp:wrapNone/>
                <wp:docPr id="34" name="Conector recto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0425" cy="952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5466B8AE" id="Conector recto 34"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5pt,9pt" to="255.6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" strokecolor="#00a0b8" strokeweight="2pt">
                <v:shadow on="t" color="black" opacity="24903f" origin=",.5" offset="0,.55556mm"/>
                <o:lock v:ext="edit" shapetype="f"/>
                <w10:wrap anchorx="margin"/>
              </v:line>
            </w:pict>
          </mc:Fallback>
        </mc:AlternateContent>
      </w:r>
      <w:r>
        <w:rPr>
          <w:noProof/>
        </w:rPr>
        <mc:AlternateContent>
          <mc:Choice Requires="wpg">
            <w:drawing>
              <wp:anchor distT="0" distB="0" distL="228600" distR="228600" simplePos="0" relativeHeight="251655168" behindDoc="1" locked="0" layoutInCell="1" allowOverlap="1" wp14:anchorId="66C13371" wp14:editId="1CDF6985">
                <wp:simplePos x="0" y="0"/>
                <wp:positionH relativeFrom="margin">
                  <wp:posOffset>3548380</wp:posOffset>
                </wp:positionH>
                <wp:positionV relativeFrom="margin">
                  <wp:align>top</wp:align>
                </wp:positionV>
                <wp:extent cx="2068195" cy="8150860"/>
                <wp:effectExtent l="0" t="0" r="0" b="0"/>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8195" cy="8150860"/>
                          <a:chOff x="0" y="0"/>
                          <a:chExt cx="1828800" cy="8151039"/>
                        </a:xfrm>
                      </wpg:grpSpPr>
                      <wps:wsp>
                        <wps:cNvPr id="36" name="Rectángulo 36"/>
                        <wps:cNvSpPr>
                          <a:spLocks/>
                        </wps:cNvSpPr>
                        <wps:spPr>
                          <a:xfrm>
                            <a:off x="0" y="0"/>
                            <a:ext cx="1828800" cy="228600"/>
                          </a:xfrm>
                          <a:prstGeom prst="rect">
                            <a:avLst/>
                          </a:prstGeom>
                          <a:solidFill>
                            <a:srgbClr val="00A0B8"/>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ángulo 37"/>
                        <wps:cNvSpPr>
                          <a:spLocks/>
                        </wps:cNvSpPr>
                        <wps:spPr>
                          <a:xfrm>
                            <a:off x="0" y="927279"/>
                            <a:ext cx="1828800" cy="7223760"/>
                          </a:xfrm>
                          <a:prstGeom prst="rect">
                            <a:avLst/>
                          </a:prstGeom>
                          <a:solidFill>
                            <a:srgbClr val="00A0B8"/>
                          </a:solidFill>
                          <a:ln w="25400" cap="flat" cmpd="sng" algn="ctr">
                            <a:noFill/>
                            <a:prstDash val="solid"/>
                          </a:ln>
                          <a:effectLst/>
                        </wps:spPr>
                        <wps:txbx>
                          <w:txbxContent>
                            <w:p w14:paraId="162EC7F2" w14:textId="77777777" w:rsidR="002D0AA4" w:rsidRPr="00BC04B1" w:rsidRDefault="002D0AA4" w:rsidP="0011234E">
                              <w:pPr>
                                <w:jc w:val="both"/>
                                <w:rPr>
                                  <w:color w:val="FFFFFF"/>
                                </w:rPr>
                              </w:pPr>
                              <w:r w:rsidRPr="00BC04B1">
                                <w:rPr>
                                  <w:color w:val="FFFFFF"/>
                                </w:rPr>
                                <w:t xml:space="preserve">Java es un lenguaje de programación con el que </w:t>
                              </w:r>
                              <w:r w:rsidR="0011234E" w:rsidRPr="00BC04B1">
                                <w:rPr>
                                  <w:color w:val="FFFFFF"/>
                                </w:rPr>
                                <w:t xml:space="preserve">se pueden </w:t>
                              </w:r>
                              <w:r w:rsidRPr="00BC04B1">
                                <w:rPr>
                                  <w:color w:val="FFFFFF"/>
                                </w:rPr>
                                <w:t>realizar cualquier tipo de programa. En la actualidad es un lenguaje muy extendido y cada vez cobra más importancia tanto en el ámbito de Internet como en la informática en general.</w:t>
                              </w:r>
                            </w:p>
                            <w:p w14:paraId="1BB944DD" w14:textId="77777777" w:rsidR="002D0AA4" w:rsidRPr="00BC04B1" w:rsidRDefault="002D0AA4" w:rsidP="0011234E">
                              <w:pPr>
                                <w:jc w:val="both"/>
                                <w:rPr>
                                  <w:color w:val="FFFFFF"/>
                                </w:rPr>
                              </w:pPr>
                              <w:r w:rsidRPr="00BC04B1">
                                <w:rPr>
                                  <w:color w:val="FFFFFF"/>
                                </w:rPr>
                                <w:t>Java es un lenguaje con programación orientada a objetos</w:t>
                              </w:r>
                              <w:r w:rsidR="0011234E" w:rsidRPr="00BC04B1">
                                <w:rPr>
                                  <w:color w:val="FFFFFF"/>
                                </w:rPr>
                                <w:t>,</w:t>
                              </w:r>
                              <w:r w:rsidRPr="00BC04B1">
                                <w:rPr>
                                  <w:color w:val="FFFFFF"/>
                                </w:rPr>
                                <w:t xml:space="preserve"> lo</w:t>
                              </w:r>
                              <w:r w:rsidR="0011234E" w:rsidRPr="00BC04B1">
                                <w:rPr>
                                  <w:color w:val="FFFFFF"/>
                                </w:rPr>
                                <w:t>s cuales</w:t>
                              </w:r>
                              <w:r w:rsidRPr="00BC04B1">
                                <w:rPr>
                                  <w:color w:val="FFFFFF"/>
                                </w:rPr>
                                <w:t xml:space="preserve"> se encargan de encapsular información, clases y funciones, </w:t>
                              </w:r>
                              <w:r w:rsidR="0011234E" w:rsidRPr="00BC04B1">
                                <w:rPr>
                                  <w:color w:val="FFFFFF"/>
                                </w:rPr>
                                <w:t>donde</w:t>
                              </w:r>
                              <w:r w:rsidRPr="00BC04B1">
                                <w:rPr>
                                  <w:color w:val="FFFFFF"/>
                                </w:rPr>
                                <w:t xml:space="preserve"> se pueden se pueden </w:t>
                              </w:r>
                              <w:r w:rsidR="00745E4E" w:rsidRPr="00BC04B1">
                                <w:rPr>
                                  <w:color w:val="FFFFFF"/>
                                </w:rPr>
                                <w:t>agregar distintos</w:t>
                              </w:r>
                              <w:r w:rsidRPr="00BC04B1">
                                <w:rPr>
                                  <w:color w:val="FFFFFF"/>
                                </w:rPr>
                                <w:t xml:space="preserve"> programas y </w:t>
                              </w:r>
                              <w:r w:rsidR="0011234E" w:rsidRPr="00BC04B1">
                                <w:rPr>
                                  <w:color w:val="FFFFFF"/>
                                </w:rPr>
                                <w:t xml:space="preserve">gestionar </w:t>
                              </w:r>
                              <w:r w:rsidRPr="00BC04B1">
                                <w:rPr>
                                  <w:color w:val="FFFFFF"/>
                                </w:rPr>
                                <w:t>datos entre objetos, por tal motivo es</w:t>
                              </w:r>
                              <w:r w:rsidR="00D37206" w:rsidRPr="00BC04B1">
                                <w:rPr>
                                  <w:color w:val="FFFFFF"/>
                                </w:rPr>
                                <w:t xml:space="preserve"> un</w:t>
                              </w:r>
                              <w:r w:rsidRPr="00BC04B1">
                                <w:rPr>
                                  <w:color w:val="FFFFFF"/>
                                </w:rPr>
                                <w:t xml:space="preserve"> lenguaje muy potente.</w:t>
                              </w:r>
                            </w:p>
                            <w:p w14:paraId="2D93A3BC" w14:textId="77777777" w:rsidR="002D0AA4" w:rsidRPr="00BC04B1" w:rsidRDefault="00D37206" w:rsidP="00D37206">
                              <w:pPr>
                                <w:jc w:val="both"/>
                                <w:rPr>
                                  <w:color w:val="FFFFFF"/>
                                </w:rPr>
                              </w:pPr>
                              <w:r w:rsidRPr="00BC04B1">
                                <w:rPr>
                                  <w:color w:val="FFFFFF"/>
                                </w:rPr>
                                <w:t xml:space="preserve">Con </w:t>
                              </w:r>
                              <w:r w:rsidR="002D0AA4" w:rsidRPr="00BC04B1">
                                <w:rPr>
                                  <w:color w:val="FFFFFF"/>
                                </w:rPr>
                                <w:t xml:space="preserve">Java </w:t>
                              </w:r>
                              <w:r w:rsidRPr="00BC04B1">
                                <w:rPr>
                                  <w:color w:val="FFFFFF"/>
                                </w:rPr>
                                <w:t xml:space="preserve">se </w:t>
                              </w:r>
                              <w:r w:rsidR="002D0AA4" w:rsidRPr="00BC04B1">
                                <w:rPr>
                                  <w:color w:val="FFFFFF"/>
                                </w:rPr>
                                <w:t xml:space="preserve">tiene la posibilidad de hacer aplicaciones distribuidas en red, </w:t>
                              </w:r>
                              <w:r w:rsidRPr="00BC04B1">
                                <w:rPr>
                                  <w:color w:val="FFFFFF"/>
                                </w:rPr>
                                <w:t>ejecutándose</w:t>
                              </w:r>
                              <w:r w:rsidR="002D0AA4" w:rsidRPr="00BC04B1">
                                <w:rPr>
                                  <w:color w:val="FFFFFF"/>
                                </w:rPr>
                                <w:t xml:space="preserve"> en plataforma</w:t>
                              </w:r>
                              <w:r w:rsidRPr="00BC04B1">
                                <w:rPr>
                                  <w:color w:val="FFFFFF"/>
                                </w:rPr>
                                <w:t>s</w:t>
                              </w:r>
                              <w:r w:rsidR="002D0AA4" w:rsidRPr="00BC04B1">
                                <w:rPr>
                                  <w:color w:val="FFFFFF"/>
                                </w:rPr>
                                <w:t xml:space="preserve"> </w:t>
                              </w:r>
                              <w:r w:rsidRPr="00BC04B1">
                                <w:rPr>
                                  <w:color w:val="FFFFFF"/>
                                </w:rPr>
                                <w:t>con</w:t>
                              </w:r>
                              <w:r w:rsidR="002D0AA4" w:rsidRPr="00BC04B1">
                                <w:rPr>
                                  <w:color w:val="FFFFFF"/>
                                </w:rPr>
                                <w:t xml:space="preserve"> base de </w:t>
                              </w:r>
                              <w:r w:rsidRPr="00BC04B1">
                                <w:rPr>
                                  <w:color w:val="FFFFFF"/>
                                </w:rPr>
                                <w:t>datos</w:t>
                              </w:r>
                              <w:r w:rsidR="002D0AA4" w:rsidRPr="00BC04B1">
                                <w:rPr>
                                  <w:color w:val="FFFFFF"/>
                                </w:rPr>
                                <w:t xml:space="preserve"> distribuid</w:t>
                              </w:r>
                              <w:r w:rsidRPr="00BC04B1">
                                <w:rPr>
                                  <w:color w:val="FFFFFF"/>
                                </w:rPr>
                                <w:t>as, con las cuales</w:t>
                              </w:r>
                              <w:r w:rsidR="002D0AA4" w:rsidRPr="00BC04B1">
                                <w:rPr>
                                  <w:color w:val="FFFFFF"/>
                                </w:rPr>
                                <w:t xml:space="preserve"> funciona </w:t>
                              </w:r>
                              <w:r w:rsidRPr="00BC04B1">
                                <w:rPr>
                                  <w:color w:val="FFFFFF"/>
                                </w:rPr>
                                <w:t>adecuadamente, además con</w:t>
                              </w:r>
                              <w:r w:rsidR="002D0AA4" w:rsidRPr="00BC04B1">
                                <w:rPr>
                                  <w:color w:val="FFFFFF"/>
                                </w:rPr>
                                <w:t xml:space="preserve"> estabilidad y </w:t>
                              </w:r>
                              <w:r w:rsidRPr="00BC04B1">
                                <w:rPr>
                                  <w:color w:val="FFFFFF"/>
                                </w:rPr>
                                <w:t>buen</w:t>
                              </w:r>
                              <w:r w:rsidR="002D0AA4" w:rsidRPr="00BC04B1">
                                <w:rPr>
                                  <w:color w:val="FFFFFF"/>
                                </w:rPr>
                                <w:t xml:space="preserve"> rendimient</w:t>
                              </w:r>
                              <w:r w:rsidRPr="00BC04B1">
                                <w:rPr>
                                  <w:color w:val="FFFFFF"/>
                                </w:rPr>
                                <w:t>o.</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38" name="Cuadro de texto 38"/>
                        <wps:cNvSpPr txBox="1">
                          <a:spLocks/>
                        </wps:cNvSpPr>
                        <wps:spPr>
                          <a:xfrm>
                            <a:off x="0" y="231820"/>
                            <a:ext cx="1828800" cy="685800"/>
                          </a:xfrm>
                          <a:prstGeom prst="rect">
                            <a:avLst/>
                          </a:prstGeom>
                          <a:solidFill>
                            <a:sysClr val="window" lastClr="FFFFFF"/>
                          </a:solidFill>
                          <a:ln w="6350">
                            <a:noFill/>
                          </a:ln>
                          <a:effectLst/>
                        </wps:spPr>
                        <wps:txbx>
                          <w:txbxContent>
                            <w:p w14:paraId="71EBFE3E" w14:textId="77777777" w:rsidR="002D0AA4" w:rsidRPr="00BC04B1" w:rsidRDefault="002D0AA4" w:rsidP="002D0AA4">
                              <w:pPr>
                                <w:pStyle w:val="Sinespaciado"/>
                                <w:jc w:val="center"/>
                                <w:rPr>
                                  <w:caps/>
                                  <w:color w:val="00A0B8"/>
                                  <w:sz w:val="28"/>
                                  <w:szCs w:val="28"/>
                                </w:rPr>
                              </w:pPr>
                              <w:r w:rsidRPr="00BC04B1">
                                <w:rPr>
                                  <w:caps/>
                                  <w:color w:val="00A0B8"/>
                                  <w:sz w:val="28"/>
                                  <w:szCs w:val="28"/>
                                </w:rPr>
                                <w:t>jAVA</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w14:anchorId="66C13371" id="Grupo 32" o:spid="_x0000_s1037" style="position:absolute;left:0;text-align:left;margin-left:279.4pt;margin-top:0;width:162.85pt;height:641.8pt;z-index:-251661312;mso-height-percent:1000;mso-wrap-distance-left:18pt;mso-wrap-distance-right:18pt;mso-position-horizontal-relative:margin;mso-position-vertical:top;mso-position-vertical-relative:margin;mso-height-percent:1000;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">
                <v:rect id="Rectángulo 36" o:spid="_x0000_s1038"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" fillcolor="#00a0b8" stroked="f" strokeweight="2pt"/>
                <v:rect id="Rectángulo 37" o:spid="_x0000_s1039"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" fillcolor="#00a0b8" stroked="f" strokeweight="2pt">
                  <v:textbox inset=",14.4pt,8.64pt,18pt">
                    <w:txbxContent>
                      <w:p w14:paraId="162EC7F2" w14:textId="77777777" w:rsidR="002D0AA4" w:rsidRPr="00BC04B1" w:rsidRDefault="002D0AA4" w:rsidP="0011234E">
                        <w:pPr>
                          <w:jc w:val="both"/>
                          <w:rPr>
                            <w:color w:val="FFFFFF"/>
                          </w:rPr>
                        </w:pPr>
                        <w:r w:rsidRPr="00BC04B1">
                          <w:rPr>
                            <w:color w:val="FFFFFF"/>
                          </w:rPr>
                          <w:t xml:space="preserve">Java es un lenguaje de programación con el que </w:t>
                        </w:r>
                        <w:r w:rsidR="0011234E" w:rsidRPr="00BC04B1">
                          <w:rPr>
                            <w:color w:val="FFFFFF"/>
                          </w:rPr>
                          <w:t xml:space="preserve">se pueden </w:t>
                        </w:r>
                        <w:r w:rsidRPr="00BC04B1">
                          <w:rPr>
                            <w:color w:val="FFFFFF"/>
                          </w:rPr>
                          <w:t>realizar cualquier tipo de programa. En la actualidad es un lenguaje muy extendido y cada vez cobra más importancia tanto en el ámbito de Internet como en la informática en general.</w:t>
                        </w:r>
                      </w:p>
                      <w:p w14:paraId="1BB944DD" w14:textId="77777777" w:rsidR="002D0AA4" w:rsidRPr="00BC04B1" w:rsidRDefault="002D0AA4" w:rsidP="0011234E">
                        <w:pPr>
                          <w:jc w:val="both"/>
                          <w:rPr>
                            <w:color w:val="FFFFFF"/>
                          </w:rPr>
                        </w:pPr>
                        <w:r w:rsidRPr="00BC04B1">
                          <w:rPr>
                            <w:color w:val="FFFFFF"/>
                          </w:rPr>
                          <w:t>Java es un lenguaje con programación orientada a objetos</w:t>
                        </w:r>
                        <w:r w:rsidR="0011234E" w:rsidRPr="00BC04B1">
                          <w:rPr>
                            <w:color w:val="FFFFFF"/>
                          </w:rPr>
                          <w:t>,</w:t>
                        </w:r>
                        <w:r w:rsidRPr="00BC04B1">
                          <w:rPr>
                            <w:color w:val="FFFFFF"/>
                          </w:rPr>
                          <w:t xml:space="preserve"> lo</w:t>
                        </w:r>
                        <w:r w:rsidR="0011234E" w:rsidRPr="00BC04B1">
                          <w:rPr>
                            <w:color w:val="FFFFFF"/>
                          </w:rPr>
                          <w:t>s cuales</w:t>
                        </w:r>
                        <w:r w:rsidRPr="00BC04B1">
                          <w:rPr>
                            <w:color w:val="FFFFFF"/>
                          </w:rPr>
                          <w:t xml:space="preserve"> se encargan de encapsular información, clases y funciones, </w:t>
                        </w:r>
                        <w:r w:rsidR="0011234E" w:rsidRPr="00BC04B1">
                          <w:rPr>
                            <w:color w:val="FFFFFF"/>
                          </w:rPr>
                          <w:t>donde</w:t>
                        </w:r>
                        <w:r w:rsidRPr="00BC04B1">
                          <w:rPr>
                            <w:color w:val="FFFFFF"/>
                          </w:rPr>
                          <w:t xml:space="preserve"> se pueden se pueden </w:t>
                        </w:r>
                        <w:r w:rsidR="00745E4E" w:rsidRPr="00BC04B1">
                          <w:rPr>
                            <w:color w:val="FFFFFF"/>
                          </w:rPr>
                          <w:t>agregar distintos</w:t>
                        </w:r>
                        <w:r w:rsidRPr="00BC04B1">
                          <w:rPr>
                            <w:color w:val="FFFFFF"/>
                          </w:rPr>
                          <w:t xml:space="preserve"> programas y </w:t>
                        </w:r>
                        <w:r w:rsidR="0011234E" w:rsidRPr="00BC04B1">
                          <w:rPr>
                            <w:color w:val="FFFFFF"/>
                          </w:rPr>
                          <w:t xml:space="preserve">gestionar </w:t>
                        </w:r>
                        <w:r w:rsidRPr="00BC04B1">
                          <w:rPr>
                            <w:color w:val="FFFFFF"/>
                          </w:rPr>
                          <w:t>datos entre objetos, por tal motivo es</w:t>
                        </w:r>
                        <w:r w:rsidR="00D37206" w:rsidRPr="00BC04B1">
                          <w:rPr>
                            <w:color w:val="FFFFFF"/>
                          </w:rPr>
                          <w:t xml:space="preserve"> un</w:t>
                        </w:r>
                        <w:r w:rsidRPr="00BC04B1">
                          <w:rPr>
                            <w:color w:val="FFFFFF"/>
                          </w:rPr>
                          <w:t xml:space="preserve"> lenguaje muy potente.</w:t>
                        </w:r>
                      </w:p>
                      <w:p w14:paraId="2D93A3BC" w14:textId="77777777" w:rsidR="002D0AA4" w:rsidRPr="00BC04B1" w:rsidRDefault="00D37206" w:rsidP="00D37206">
                        <w:pPr>
                          <w:jc w:val="both"/>
                          <w:rPr>
                            <w:color w:val="FFFFFF"/>
                          </w:rPr>
                        </w:pPr>
                        <w:r w:rsidRPr="00BC04B1">
                          <w:rPr>
                            <w:color w:val="FFFFFF"/>
                          </w:rPr>
                          <w:t xml:space="preserve">Con </w:t>
                        </w:r>
                        <w:r w:rsidR="002D0AA4" w:rsidRPr="00BC04B1">
                          <w:rPr>
                            <w:color w:val="FFFFFF"/>
                          </w:rPr>
                          <w:t xml:space="preserve">Java </w:t>
                        </w:r>
                        <w:r w:rsidRPr="00BC04B1">
                          <w:rPr>
                            <w:color w:val="FFFFFF"/>
                          </w:rPr>
                          <w:t xml:space="preserve">se </w:t>
                        </w:r>
                        <w:r w:rsidR="002D0AA4" w:rsidRPr="00BC04B1">
                          <w:rPr>
                            <w:color w:val="FFFFFF"/>
                          </w:rPr>
                          <w:t xml:space="preserve">tiene la posibilidad de hacer aplicaciones distribuidas en red, </w:t>
                        </w:r>
                        <w:r w:rsidRPr="00BC04B1">
                          <w:rPr>
                            <w:color w:val="FFFFFF"/>
                          </w:rPr>
                          <w:t>ejecutándose</w:t>
                        </w:r>
                        <w:r w:rsidR="002D0AA4" w:rsidRPr="00BC04B1">
                          <w:rPr>
                            <w:color w:val="FFFFFF"/>
                          </w:rPr>
                          <w:t xml:space="preserve"> en plataforma</w:t>
                        </w:r>
                        <w:r w:rsidRPr="00BC04B1">
                          <w:rPr>
                            <w:color w:val="FFFFFF"/>
                          </w:rPr>
                          <w:t>s</w:t>
                        </w:r>
                        <w:r w:rsidR="002D0AA4" w:rsidRPr="00BC04B1">
                          <w:rPr>
                            <w:color w:val="FFFFFF"/>
                          </w:rPr>
                          <w:t xml:space="preserve"> </w:t>
                        </w:r>
                        <w:r w:rsidRPr="00BC04B1">
                          <w:rPr>
                            <w:color w:val="FFFFFF"/>
                          </w:rPr>
                          <w:t>con</w:t>
                        </w:r>
                        <w:r w:rsidR="002D0AA4" w:rsidRPr="00BC04B1">
                          <w:rPr>
                            <w:color w:val="FFFFFF"/>
                          </w:rPr>
                          <w:t xml:space="preserve"> base de </w:t>
                        </w:r>
                        <w:r w:rsidRPr="00BC04B1">
                          <w:rPr>
                            <w:color w:val="FFFFFF"/>
                          </w:rPr>
                          <w:t>datos</w:t>
                        </w:r>
                        <w:r w:rsidR="002D0AA4" w:rsidRPr="00BC04B1">
                          <w:rPr>
                            <w:color w:val="FFFFFF"/>
                          </w:rPr>
                          <w:t xml:space="preserve"> distribuid</w:t>
                        </w:r>
                        <w:r w:rsidRPr="00BC04B1">
                          <w:rPr>
                            <w:color w:val="FFFFFF"/>
                          </w:rPr>
                          <w:t>as, con las cuales</w:t>
                        </w:r>
                        <w:r w:rsidR="002D0AA4" w:rsidRPr="00BC04B1">
                          <w:rPr>
                            <w:color w:val="FFFFFF"/>
                          </w:rPr>
                          <w:t xml:space="preserve"> funciona </w:t>
                        </w:r>
                        <w:r w:rsidRPr="00BC04B1">
                          <w:rPr>
                            <w:color w:val="FFFFFF"/>
                          </w:rPr>
                          <w:t>adecuadamente, además con</w:t>
                        </w:r>
                        <w:r w:rsidR="002D0AA4" w:rsidRPr="00BC04B1">
                          <w:rPr>
                            <w:color w:val="FFFFFF"/>
                          </w:rPr>
                          <w:t xml:space="preserve"> estabilidad y </w:t>
                        </w:r>
                        <w:r w:rsidRPr="00BC04B1">
                          <w:rPr>
                            <w:color w:val="FFFFFF"/>
                          </w:rPr>
                          <w:t>buen</w:t>
                        </w:r>
                        <w:r w:rsidR="002D0AA4" w:rsidRPr="00BC04B1">
                          <w:rPr>
                            <w:color w:val="FFFFFF"/>
                          </w:rPr>
                          <w:t xml:space="preserve"> rendimient</w:t>
                        </w:r>
                        <w:r w:rsidRPr="00BC04B1">
                          <w:rPr>
                            <w:color w:val="FFFFFF"/>
                          </w:rPr>
                          <w:t>o.</w:t>
                        </w:r>
                      </w:p>
                    </w:txbxContent>
                  </v:textbox>
                </v:rect>
                <v:shape id="Cuadro de texto 38" o:spid="_x0000_s1040"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" fillcolor="window" stroked="f" strokeweight=".5pt">
                  <v:textbox inset=",7.2pt,,7.2pt">
                    <w:txbxContent>
                      <w:p w14:paraId="71EBFE3E" w14:textId="77777777" w:rsidR="002D0AA4" w:rsidRPr="00BC04B1" w:rsidRDefault="002D0AA4" w:rsidP="002D0AA4">
                        <w:pPr>
                          <w:pStyle w:val="Sinespaciado"/>
                          <w:jc w:val="center"/>
                          <w:rPr>
                            <w:caps/>
                            <w:color w:val="00A0B8"/>
                            <w:sz w:val="28"/>
                            <w:szCs w:val="28"/>
                          </w:rPr>
                        </w:pPr>
                        <w:r w:rsidRPr="00BC04B1">
                          <w:rPr>
                            <w:caps/>
                            <w:color w:val="00A0B8"/>
                            <w:sz w:val="28"/>
                            <w:szCs w:val="28"/>
                          </w:rPr>
                          <w:t>jAVA</w:t>
                        </w:r>
                      </w:p>
                    </w:txbxContent>
                  </v:textbox>
                </v:shape>
                <w10:wrap type="square" anchorx="margin" anchory="margin"/>
              </v:group>
            </w:pict>
          </mc:Fallback>
        </mc:AlternateContent>
      </w:r>
    </w:p>
    <w:p w14:paraId="04C4A768" w14:textId="77777777" w:rsidR="002D0AA4" w:rsidRDefault="002D0AA4" w:rsidP="00DF6FE7">
      <w:pPr>
        <w:jc w:val="both"/>
        <w:rPr>
          <w:noProof/>
        </w:rPr>
      </w:pPr>
    </w:p>
    <w:p w14:paraId="07570352" w14:textId="77777777" w:rsidR="002D0AA4" w:rsidRDefault="002D0AA4" w:rsidP="00DF6FE7">
      <w:pPr>
        <w:jc w:val="both"/>
        <w:rPr>
          <w:noProof/>
        </w:rPr>
      </w:pPr>
    </w:p>
    <w:p w14:paraId="30271FA8" w14:textId="77777777" w:rsidR="002D0AA4" w:rsidRDefault="002D0AA4" w:rsidP="00DF6FE7">
      <w:pPr>
        <w:jc w:val="both"/>
        <w:rPr>
          <w:noProof/>
        </w:rPr>
      </w:pPr>
    </w:p>
    <w:p w14:paraId="67F632B7" w14:textId="77777777" w:rsidR="002D0AA4" w:rsidRDefault="002D0AA4" w:rsidP="00DF6FE7">
      <w:pPr>
        <w:jc w:val="both"/>
        <w:rPr>
          <w:noProof/>
        </w:rPr>
      </w:pPr>
    </w:p>
    <w:p w14:paraId="6B0489A5" w14:textId="77777777" w:rsidR="002D0AA4" w:rsidRDefault="002D0AA4" w:rsidP="00DF6FE7">
      <w:pPr>
        <w:jc w:val="both"/>
        <w:rPr>
          <w:noProof/>
        </w:rPr>
      </w:pPr>
    </w:p>
    <w:p w14:paraId="28215FC0" w14:textId="77777777" w:rsidR="002D0AA4" w:rsidRDefault="002D0AA4" w:rsidP="00DF6FE7">
      <w:pPr>
        <w:jc w:val="both"/>
        <w:rPr>
          <w:noProof/>
        </w:rPr>
      </w:pPr>
    </w:p>
    <w:p w14:paraId="2363164E" w14:textId="77777777" w:rsidR="002D0AA4" w:rsidRDefault="002D0AA4" w:rsidP="00DF6FE7">
      <w:pPr>
        <w:jc w:val="both"/>
        <w:rPr>
          <w:noProof/>
        </w:rPr>
      </w:pPr>
    </w:p>
    <w:p w14:paraId="2B5B61BD" w14:textId="77777777" w:rsidR="002D0AA4" w:rsidRDefault="002D0AA4" w:rsidP="00DF6FE7">
      <w:pPr>
        <w:jc w:val="both"/>
        <w:rPr>
          <w:noProof/>
        </w:rPr>
      </w:pPr>
    </w:p>
    <w:p w14:paraId="6BC15A5C" w14:textId="77777777" w:rsidR="002D0AA4" w:rsidRDefault="002D0AA4" w:rsidP="00DF6FE7">
      <w:pPr>
        <w:jc w:val="both"/>
        <w:rPr>
          <w:noProof/>
        </w:rPr>
      </w:pPr>
    </w:p>
    <w:p w14:paraId="73B47F4B" w14:textId="77777777" w:rsidR="002D0AA4" w:rsidRDefault="002D0AA4" w:rsidP="00DF6FE7">
      <w:pPr>
        <w:jc w:val="both"/>
        <w:rPr>
          <w:noProof/>
        </w:rPr>
      </w:pPr>
    </w:p>
    <w:p w14:paraId="6E845475" w14:textId="77777777" w:rsidR="002D0AA4" w:rsidRDefault="002D0AA4" w:rsidP="00DF6FE7">
      <w:pPr>
        <w:jc w:val="both"/>
        <w:rPr>
          <w:noProof/>
        </w:rPr>
      </w:pPr>
    </w:p>
    <w:p w14:paraId="65A90237" w14:textId="77777777" w:rsidR="002D0AA4" w:rsidRDefault="002D0AA4" w:rsidP="00DF6FE7">
      <w:pPr>
        <w:jc w:val="both"/>
        <w:rPr>
          <w:noProof/>
        </w:rPr>
      </w:pPr>
    </w:p>
    <w:p w14:paraId="1FC6DF9C" w14:textId="77777777" w:rsidR="002D0AA4" w:rsidRDefault="002D0AA4" w:rsidP="00DF6FE7">
      <w:pPr>
        <w:jc w:val="both"/>
        <w:rPr>
          <w:noProof/>
        </w:rPr>
      </w:pPr>
    </w:p>
    <w:p w14:paraId="2B7D1F2B" w14:textId="77777777" w:rsidR="002D0AA4" w:rsidRDefault="002D0AA4" w:rsidP="00DF6FE7">
      <w:pPr>
        <w:jc w:val="both"/>
        <w:rPr>
          <w:noProof/>
        </w:rPr>
      </w:pPr>
    </w:p>
    <w:p w14:paraId="7A2170A3" w14:textId="77777777" w:rsidR="002D0AA4" w:rsidRDefault="002D0AA4" w:rsidP="00DF6FE7">
      <w:pPr>
        <w:jc w:val="both"/>
        <w:rPr>
          <w:noProof/>
        </w:rPr>
      </w:pPr>
    </w:p>
    <w:p w14:paraId="6FEB0A02" w14:textId="77777777" w:rsidR="002D0AA4" w:rsidRDefault="002D0AA4" w:rsidP="00DF6FE7">
      <w:pPr>
        <w:jc w:val="both"/>
        <w:rPr>
          <w:noProof/>
        </w:rPr>
      </w:pPr>
    </w:p>
    <w:p w14:paraId="26EBE50A" w14:textId="77777777" w:rsidR="002D0AA4" w:rsidRDefault="002D0AA4" w:rsidP="00DF6FE7">
      <w:pPr>
        <w:jc w:val="both"/>
        <w:rPr>
          <w:noProof/>
        </w:rPr>
      </w:pPr>
    </w:p>
    <w:p w14:paraId="42BE8347" w14:textId="77777777" w:rsidR="002D0AA4" w:rsidRDefault="002D0AA4" w:rsidP="00DF6FE7">
      <w:pPr>
        <w:jc w:val="both"/>
        <w:rPr>
          <w:noProof/>
        </w:rPr>
      </w:pPr>
    </w:p>
    <w:p w14:paraId="21BF220C" w14:textId="77777777" w:rsidR="002D0AA4" w:rsidRPr="002D0AA4" w:rsidRDefault="00A65732" w:rsidP="00D37206">
      <w:pPr>
        <w:rPr>
          <w:noProof/>
        </w:rPr>
      </w:pPr>
      <w:r>
        <w:rPr>
          <w:noProof/>
        </w:rPr>
        <w:drawing>
          <wp:anchor distT="0" distB="0" distL="114300" distR="114300" simplePos="0" relativeHeight="251664384" behindDoc="1" locked="0" layoutInCell="1" allowOverlap="1" wp14:anchorId="41DFC345" wp14:editId="4053117F">
            <wp:simplePos x="0" y="0"/>
            <wp:positionH relativeFrom="column">
              <wp:posOffset>-1178560</wp:posOffset>
            </wp:positionH>
            <wp:positionV relativeFrom="paragraph">
              <wp:posOffset>-2370455</wp:posOffset>
            </wp:positionV>
            <wp:extent cx="8089900" cy="14351000"/>
            <wp:effectExtent l="0" t="0" r="0" b="0"/>
            <wp:wrapNone/>
            <wp:docPr id="33"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2"/>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89900" cy="1435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228600" distR="228600" simplePos="0" relativeHeight="251660288" behindDoc="1" locked="0" layoutInCell="1" allowOverlap="1" wp14:anchorId="4DD31066" wp14:editId="3528FC09">
                <wp:simplePos x="0" y="0"/>
                <wp:positionH relativeFrom="margin">
                  <wp:posOffset>3597275</wp:posOffset>
                </wp:positionH>
                <wp:positionV relativeFrom="page">
                  <wp:align>center</wp:align>
                </wp:positionV>
                <wp:extent cx="2068195" cy="8150860"/>
                <wp:effectExtent l="0" t="0" r="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8195" cy="8150860"/>
                          <a:chOff x="0" y="0"/>
                          <a:chExt cx="1828800" cy="8151039"/>
                        </a:xfrm>
                      </wpg:grpSpPr>
                      <wps:wsp>
                        <wps:cNvPr id="46" name="Rectángulo 46"/>
                        <wps:cNvSpPr>
                          <a:spLocks/>
                        </wps:cNvSpPr>
                        <wps:spPr>
                          <a:xfrm>
                            <a:off x="0" y="0"/>
                            <a:ext cx="1828800" cy="228600"/>
                          </a:xfrm>
                          <a:prstGeom prst="rect">
                            <a:avLst/>
                          </a:prstGeom>
                          <a:solidFill>
                            <a:srgbClr val="00A0B8"/>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a:spLocks/>
                        </wps:cNvSpPr>
                        <wps:spPr>
                          <a:xfrm>
                            <a:off x="0" y="927279"/>
                            <a:ext cx="1828800" cy="7223760"/>
                          </a:xfrm>
                          <a:prstGeom prst="rect">
                            <a:avLst/>
                          </a:prstGeom>
                          <a:solidFill>
                            <a:srgbClr val="00A0B8"/>
                          </a:solidFill>
                          <a:ln w="25400" cap="flat" cmpd="sng" algn="ctr">
                            <a:noFill/>
                            <a:prstDash val="solid"/>
                          </a:ln>
                          <a:effectLst/>
                        </wps:spPr>
                        <wps:txbx>
                          <w:txbxContent>
                            <w:p w14:paraId="6DC67B7E" w14:textId="77777777" w:rsidR="002D0AA4" w:rsidRPr="00BC04B1" w:rsidRDefault="002D0AA4" w:rsidP="00D37206">
                              <w:pPr>
                                <w:jc w:val="both"/>
                                <w:rPr>
                                  <w:color w:val="FFFFFF"/>
                                </w:rPr>
                              </w:pPr>
                              <w:r w:rsidRPr="00BC04B1">
                                <w:rPr>
                                  <w:color w:val="FFFFFF"/>
                                </w:rPr>
                                <w:t xml:space="preserve">La metodología Scrum es un proceso para llevar a cabo un conjunto de tareas de forma regular con el objetivo principal de trabajar de manera colaborativa, Con este método de trabajo lo que se pretende es alcanzar el mejor resultado de un proyecto determinado. </w:t>
                              </w:r>
                            </w:p>
                            <w:p w14:paraId="727C891B" w14:textId="77777777" w:rsidR="002D0AA4" w:rsidRPr="00BC04B1" w:rsidRDefault="002D0AA4" w:rsidP="00D37206">
                              <w:pPr>
                                <w:jc w:val="both"/>
                                <w:rPr>
                                  <w:color w:val="FFFFFF"/>
                                </w:rPr>
                              </w:pPr>
                              <w:r w:rsidRPr="00BC04B1">
                                <w:rPr>
                                  <w:color w:val="FFFFFF"/>
                                </w:rPr>
                                <w:t>Las prácticas que se aplican con la metodología Scrum se retroalimentan unas con otras y la integración de las mismas tiene su origen en un estudio de cómo hay que coordinar a los equipos para ser potencialmente competitivos.</w:t>
                              </w:r>
                            </w:p>
                            <w:p w14:paraId="2EA4C639" w14:textId="77777777" w:rsidR="002D0AA4" w:rsidRPr="00BC04B1" w:rsidRDefault="002D0AA4" w:rsidP="002D0AA4">
                              <w:pPr>
                                <w:rPr>
                                  <w:color w:val="FFFFFF"/>
                                </w:rPr>
                              </w:pPr>
                              <w:r w:rsidRPr="00BC04B1">
                                <w:rPr>
                                  <w:color w:val="FFFFFF"/>
                                </w:rPr>
                                <w:t>En Scrum se van realizando entregas regulares y parciales del trabajo final, de manera prioritaria y en función del beneficio que aportan dichas entregas a los receptores del proyecto. Por este motivo, es una metodología especialmente indicada para proyectos complejos, con requisitos cambiantes y en los que la innovación y la flexibilidad son protagonistas.</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48" name="Cuadro de texto 48"/>
                        <wps:cNvSpPr txBox="1">
                          <a:spLocks/>
                        </wps:cNvSpPr>
                        <wps:spPr>
                          <a:xfrm>
                            <a:off x="0" y="231820"/>
                            <a:ext cx="1828800" cy="685800"/>
                          </a:xfrm>
                          <a:prstGeom prst="rect">
                            <a:avLst/>
                          </a:prstGeom>
                          <a:solidFill>
                            <a:sysClr val="window" lastClr="FFFFFF"/>
                          </a:solidFill>
                          <a:ln w="6350">
                            <a:noFill/>
                          </a:ln>
                          <a:effectLst/>
                        </wps:spPr>
                        <wps:txbx>
                          <w:txbxContent>
                            <w:p w14:paraId="1C302ED9" w14:textId="77777777" w:rsidR="002D0AA4" w:rsidRPr="00BC04B1" w:rsidRDefault="002D0AA4" w:rsidP="002D0AA4">
                              <w:pPr>
                                <w:pStyle w:val="Sinespaciado"/>
                                <w:jc w:val="center"/>
                                <w:rPr>
                                  <w:caps/>
                                  <w:color w:val="00A0B8"/>
                                  <w:sz w:val="28"/>
                                  <w:szCs w:val="28"/>
                                </w:rPr>
                              </w:pPr>
                              <w:r w:rsidRPr="00BC04B1">
                                <w:rPr>
                                  <w:caps/>
                                  <w:color w:val="00A0B8"/>
                                  <w:sz w:val="28"/>
                                  <w:szCs w:val="28"/>
                                </w:rPr>
                                <w:t>Metodologia scrum</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w14:anchorId="4DD31066" id="Grupo 31" o:spid="_x0000_s1041" style="position:absolute;margin-left:283.25pt;margin-top:0;width:162.85pt;height:641.8pt;z-index:-251656192;mso-height-percent:1000;mso-wrap-distance-left:18pt;mso-wrap-distance-right:18pt;mso-position-horizontal-relative:margin;mso-position-vertical:center;mso-position-vertical-relative:page;mso-height-percent:1000;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">
                <v:rect id="Rectángulo 46" o:spid="_x0000_s1042"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" fillcolor="#00a0b8" stroked="f" strokeweight="2pt"/>
                <v:rect id="Rectángulo 47" o:spid="_x0000_s1043"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" fillcolor="#00a0b8" stroked="f" strokeweight="2pt">
                  <v:textbox inset=",14.4pt,8.64pt,18pt">
                    <w:txbxContent>
                      <w:p w14:paraId="6DC67B7E" w14:textId="77777777" w:rsidR="002D0AA4" w:rsidRPr="00BC04B1" w:rsidRDefault="002D0AA4" w:rsidP="00D37206">
                        <w:pPr>
                          <w:jc w:val="both"/>
                          <w:rPr>
                            <w:color w:val="FFFFFF"/>
                          </w:rPr>
                        </w:pPr>
                        <w:r w:rsidRPr="00BC04B1">
                          <w:rPr>
                            <w:color w:val="FFFFFF"/>
                          </w:rPr>
                          <w:t xml:space="preserve">La metodología Scrum es un proceso para llevar a cabo un conjunto de tareas de forma regular con el objetivo principal de trabajar de manera colaborativa, Con este método de trabajo lo que se pretende es alcanzar el mejor resultado de un proyecto determinado. </w:t>
                        </w:r>
                      </w:p>
                      <w:p w14:paraId="727C891B" w14:textId="77777777" w:rsidR="002D0AA4" w:rsidRPr="00BC04B1" w:rsidRDefault="002D0AA4" w:rsidP="00D37206">
                        <w:pPr>
                          <w:jc w:val="both"/>
                          <w:rPr>
                            <w:color w:val="FFFFFF"/>
                          </w:rPr>
                        </w:pPr>
                        <w:r w:rsidRPr="00BC04B1">
                          <w:rPr>
                            <w:color w:val="FFFFFF"/>
                          </w:rPr>
                          <w:t>Las prácticas que se aplican con la metodología Scrum se retroalimentan unas con otras y la integración de las mismas tiene su origen en un estudio de cómo hay que coordinar a los equipos para ser potencialmente competitivos.</w:t>
                        </w:r>
                      </w:p>
                      <w:p w14:paraId="2EA4C639" w14:textId="77777777" w:rsidR="002D0AA4" w:rsidRPr="00BC04B1" w:rsidRDefault="002D0AA4" w:rsidP="002D0AA4">
                        <w:pPr>
                          <w:rPr>
                            <w:color w:val="FFFFFF"/>
                          </w:rPr>
                        </w:pPr>
                        <w:r w:rsidRPr="00BC04B1">
                          <w:rPr>
                            <w:color w:val="FFFFFF"/>
                          </w:rPr>
                          <w:t>En Scrum se van realizando entregas regulares y parciales del trabajo final, de manera prioritaria y en función del beneficio que aportan dichas entregas a los receptores del proyecto. Por este motivo, es una metodología especialmente indicada para proyectos complejos, con requisitos cambiantes y en los que la innovación y la flexibilidad son protagonistas.</w:t>
                        </w:r>
                      </w:p>
                    </w:txbxContent>
                  </v:textbox>
                </v:rect>
                <v:shape id="Cuadro de texto 48" o:spid="_x0000_s1044"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" fillcolor="window" stroked="f" strokeweight=".5pt">
                  <v:textbox inset=",7.2pt,,7.2pt">
                    <w:txbxContent>
                      <w:p w14:paraId="1C302ED9" w14:textId="77777777" w:rsidR="002D0AA4" w:rsidRPr="00BC04B1" w:rsidRDefault="002D0AA4" w:rsidP="002D0AA4">
                        <w:pPr>
                          <w:pStyle w:val="Sinespaciado"/>
                          <w:jc w:val="center"/>
                          <w:rPr>
                            <w:caps/>
                            <w:color w:val="00A0B8"/>
                            <w:sz w:val="28"/>
                            <w:szCs w:val="28"/>
                          </w:rPr>
                        </w:pPr>
                        <w:r w:rsidRPr="00BC04B1">
                          <w:rPr>
                            <w:caps/>
                            <w:color w:val="00A0B8"/>
                            <w:sz w:val="28"/>
                            <w:szCs w:val="28"/>
                          </w:rPr>
                          <w:t>Metodologia scrum</w:t>
                        </w:r>
                      </w:p>
                    </w:txbxContent>
                  </v:textbox>
                </v:shape>
                <w10:wrap type="square" anchorx="margin" anchory="page"/>
              </v:group>
            </w:pict>
          </mc:Fallback>
        </mc:AlternateContent>
      </w:r>
      <w:r w:rsidR="002D0AA4" w:rsidRPr="00BC04B1">
        <w:rPr>
          <w:b/>
          <w:bCs/>
          <w:noProof/>
          <w:color w:val="007789"/>
          <w:sz w:val="52"/>
          <w:szCs w:val="52"/>
        </w:rPr>
        <w:t>Herramientas Utilizadas para el desarrollo</w:t>
      </w:r>
    </w:p>
    <w:p w14:paraId="3C89E560" w14:textId="77777777" w:rsidR="002D0AA4" w:rsidRDefault="00A65732" w:rsidP="00DF6FE7">
      <w:pPr>
        <w:jc w:val="both"/>
        <w:rPr>
          <w:noProof/>
        </w:rPr>
      </w:pPr>
      <w:r>
        <w:rPr>
          <w:noProof/>
        </w:rPr>
        <mc:AlternateContent>
          <mc:Choice Requires="wps">
            <w:drawing>
              <wp:anchor distT="0" distB="0" distL="114300" distR="114300" simplePos="0" relativeHeight="251661312" behindDoc="0" locked="0" layoutInCell="1" allowOverlap="1" wp14:anchorId="0059BD17" wp14:editId="0DB7CA57">
                <wp:simplePos x="0" y="0"/>
                <wp:positionH relativeFrom="margin">
                  <wp:posOffset>-214630</wp:posOffset>
                </wp:positionH>
                <wp:positionV relativeFrom="paragraph">
                  <wp:posOffset>45720</wp:posOffset>
                </wp:positionV>
                <wp:extent cx="3400425" cy="9525"/>
                <wp:effectExtent l="50800" t="38100" r="28575" b="66675"/>
                <wp:wrapNone/>
                <wp:docPr id="30" name="Conector rec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0425" cy="952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24CAFF12" id="Conector recto 30"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pt,3.6pt" to="250.85pt,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" strokecolor="#00a0b8" strokeweight="2pt">
                <v:shadow on="t" color="black" opacity="24903f" origin=",.5" offset="0,.55556mm"/>
                <o:lock v:ext="edit" shapetype="f"/>
                <w10:wrap anchorx="margin"/>
              </v:line>
            </w:pict>
          </mc:Fallback>
        </mc:AlternateContent>
      </w:r>
    </w:p>
    <w:p w14:paraId="11316480" w14:textId="77777777" w:rsidR="002D0AA4" w:rsidRDefault="002D0AA4" w:rsidP="00DF6FE7">
      <w:pPr>
        <w:jc w:val="both"/>
      </w:pPr>
      <w:r>
        <w:t>En esta sección se procede a explicar las herramientas informáticas empleadas para el desarrollo del aplicativo:</w:t>
      </w:r>
    </w:p>
    <w:p w14:paraId="2EE94710" w14:textId="77777777" w:rsidR="002D0AA4" w:rsidRDefault="00A65732" w:rsidP="00DF6FE7">
      <w:pPr>
        <w:jc w:val="both"/>
        <w:rPr>
          <w:noProof/>
        </w:rPr>
      </w:pPr>
      <w:r>
        <w:rPr>
          <w:noProof/>
        </w:rPr>
        <w:drawing>
          <wp:anchor distT="273812" distB="679196" distL="388112" distR="784352" simplePos="0" relativeHeight="251662336" behindDoc="0" locked="0" layoutInCell="1" allowOverlap="1" wp14:anchorId="5EDA1ACF" wp14:editId="7043700A">
            <wp:simplePos x="0" y="0"/>
            <wp:positionH relativeFrom="column">
              <wp:posOffset>-337185</wp:posOffset>
            </wp:positionH>
            <wp:positionV relativeFrom="paragraph">
              <wp:posOffset>127000</wp:posOffset>
            </wp:positionV>
            <wp:extent cx="3488055" cy="2322830"/>
            <wp:effectExtent l="152400" t="152400" r="334645" b="331470"/>
            <wp:wrapNone/>
            <wp:docPr id="29" name="Imagen 50" descr="PIV Ingenierí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n 50" descr="PIV Ingeniería"/>
                    <pic:cNvPicPr>
                      <a:picLocks/>
                    </pic:cNvPicPr>
                  </pic:nvPicPr>
                  <pic:blipFill>
                    <a:blip r:embed="rId24"/>
                    <a:srcRect/>
                    <a:stretch>
                      <a:fillRect/>
                    </a:stretch>
                  </pic:blipFill>
                  <pic:spPr bwMode="auto">
                    <a:xfrm>
                      <a:off x="0" y="0"/>
                      <a:ext cx="3488055" cy="2322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657EC01" w14:textId="77777777" w:rsidR="002D0AA4" w:rsidRDefault="002D0AA4" w:rsidP="00DF6FE7">
      <w:pPr>
        <w:jc w:val="both"/>
        <w:rPr>
          <w:noProof/>
        </w:rPr>
      </w:pPr>
    </w:p>
    <w:p w14:paraId="3605CF3C" w14:textId="77777777" w:rsidR="002D0AA4" w:rsidRDefault="002D0AA4" w:rsidP="00DF6FE7">
      <w:pPr>
        <w:jc w:val="both"/>
        <w:rPr>
          <w:noProof/>
        </w:rPr>
      </w:pPr>
    </w:p>
    <w:p w14:paraId="17EC07B7" w14:textId="77777777" w:rsidR="002D0AA4" w:rsidRDefault="002D0AA4" w:rsidP="00DF6FE7">
      <w:pPr>
        <w:jc w:val="both"/>
        <w:rPr>
          <w:noProof/>
        </w:rPr>
      </w:pPr>
    </w:p>
    <w:p w14:paraId="54F0C5EE" w14:textId="77777777" w:rsidR="002D0AA4" w:rsidRDefault="002D0AA4" w:rsidP="00DF6FE7">
      <w:pPr>
        <w:jc w:val="both"/>
        <w:rPr>
          <w:noProof/>
        </w:rPr>
      </w:pPr>
    </w:p>
    <w:p w14:paraId="33E61C1F" w14:textId="77777777" w:rsidR="002D0AA4" w:rsidRDefault="002D0AA4" w:rsidP="00DF6FE7">
      <w:pPr>
        <w:jc w:val="both"/>
        <w:rPr>
          <w:noProof/>
        </w:rPr>
      </w:pPr>
    </w:p>
    <w:p w14:paraId="1DD190E1" w14:textId="77777777" w:rsidR="002D0AA4" w:rsidRDefault="002D0AA4" w:rsidP="00DF6FE7">
      <w:pPr>
        <w:jc w:val="both"/>
        <w:rPr>
          <w:noProof/>
        </w:rPr>
      </w:pPr>
    </w:p>
    <w:p w14:paraId="0BAFC362" w14:textId="77777777" w:rsidR="002D0AA4" w:rsidRDefault="002D0AA4" w:rsidP="00DF6FE7">
      <w:pPr>
        <w:jc w:val="both"/>
        <w:rPr>
          <w:noProof/>
        </w:rPr>
      </w:pPr>
    </w:p>
    <w:p w14:paraId="70E7508E" w14:textId="77777777" w:rsidR="002D0AA4" w:rsidRDefault="002D0AA4" w:rsidP="00DF6FE7">
      <w:pPr>
        <w:jc w:val="both"/>
        <w:rPr>
          <w:noProof/>
        </w:rPr>
      </w:pPr>
    </w:p>
    <w:p w14:paraId="750A3C23" w14:textId="77777777" w:rsidR="002D0AA4" w:rsidRDefault="00A65732" w:rsidP="00DF6FE7">
      <w:pPr>
        <w:jc w:val="both"/>
        <w:rPr>
          <w:noProof/>
        </w:rPr>
      </w:pPr>
      <w:r>
        <w:rPr>
          <w:noProof/>
        </w:rPr>
        <w:drawing>
          <wp:anchor distT="273812" distB="660781" distL="388112" distR="765556" simplePos="0" relativeHeight="251663360" behindDoc="0" locked="0" layoutInCell="1" allowOverlap="1" wp14:anchorId="662E10D0" wp14:editId="1047EC08">
            <wp:simplePos x="0" y="0"/>
            <wp:positionH relativeFrom="column">
              <wp:posOffset>-425450</wp:posOffset>
            </wp:positionH>
            <wp:positionV relativeFrom="paragraph">
              <wp:posOffset>316865</wp:posOffset>
            </wp:positionV>
            <wp:extent cx="3611880" cy="2021205"/>
            <wp:effectExtent l="152400" t="152400" r="312420" b="328295"/>
            <wp:wrapNone/>
            <wp:docPr id="28" name="Imagen 51" descr="Metodología SCRUM - Diego Calv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n 51" descr="Metodología SCRUM - Diego Calvo"/>
                    <pic:cNvPicPr>
                      <a:picLocks/>
                    </pic:cNvPicPr>
                  </pic:nvPicPr>
                  <pic:blipFill>
                    <a:blip r:embed="rId25" cstate="print"/>
                    <a:srcRect/>
                    <a:stretch>
                      <a:fillRect/>
                    </a:stretch>
                  </pic:blipFill>
                  <pic:spPr bwMode="auto">
                    <a:xfrm>
                      <a:off x="0" y="0"/>
                      <a:ext cx="3611880" cy="20212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4B201EE" w14:textId="77777777" w:rsidR="002D0AA4" w:rsidRDefault="002D0AA4" w:rsidP="00DF6FE7">
      <w:pPr>
        <w:jc w:val="both"/>
        <w:rPr>
          <w:noProof/>
        </w:rPr>
      </w:pPr>
    </w:p>
    <w:p w14:paraId="5C00BAA3" w14:textId="77777777" w:rsidR="002D0AA4" w:rsidRDefault="002D0AA4" w:rsidP="00DF6FE7">
      <w:pPr>
        <w:jc w:val="both"/>
        <w:rPr>
          <w:noProof/>
        </w:rPr>
      </w:pPr>
    </w:p>
    <w:p w14:paraId="2304DB61" w14:textId="77777777" w:rsidR="002D0AA4" w:rsidRDefault="002D0AA4" w:rsidP="00DF6FE7">
      <w:pPr>
        <w:jc w:val="both"/>
        <w:rPr>
          <w:noProof/>
        </w:rPr>
      </w:pPr>
    </w:p>
    <w:p w14:paraId="0C60DBC1" w14:textId="77777777" w:rsidR="002D0AA4" w:rsidRDefault="002D0AA4" w:rsidP="00DF6FE7">
      <w:pPr>
        <w:jc w:val="both"/>
        <w:rPr>
          <w:noProof/>
        </w:rPr>
      </w:pPr>
    </w:p>
    <w:p w14:paraId="7ADB2179" w14:textId="77777777" w:rsidR="002D0AA4" w:rsidRDefault="002D0AA4" w:rsidP="00DF6FE7">
      <w:pPr>
        <w:jc w:val="both"/>
        <w:rPr>
          <w:noProof/>
        </w:rPr>
      </w:pPr>
    </w:p>
    <w:p w14:paraId="43A01F29" w14:textId="77777777" w:rsidR="002D0AA4" w:rsidRDefault="002D0AA4" w:rsidP="00DF6FE7">
      <w:pPr>
        <w:jc w:val="both"/>
        <w:rPr>
          <w:noProof/>
        </w:rPr>
      </w:pPr>
    </w:p>
    <w:p w14:paraId="70D839A3" w14:textId="77777777" w:rsidR="00502996" w:rsidRDefault="00502996" w:rsidP="00DF6FE7">
      <w:pPr>
        <w:jc w:val="both"/>
        <w:rPr>
          <w:noProof/>
        </w:rPr>
      </w:pPr>
    </w:p>
    <w:p w14:paraId="322828F0" w14:textId="77777777" w:rsidR="00502996" w:rsidRDefault="00502996" w:rsidP="00DF6FE7">
      <w:pPr>
        <w:jc w:val="both"/>
        <w:rPr>
          <w:noProof/>
        </w:rPr>
      </w:pPr>
    </w:p>
    <w:p w14:paraId="49B74971" w14:textId="77777777" w:rsidR="002D0AA4" w:rsidRDefault="002D0AA4" w:rsidP="00DF6FE7">
      <w:pPr>
        <w:jc w:val="both"/>
        <w:rPr>
          <w:noProof/>
        </w:rPr>
      </w:pPr>
    </w:p>
    <w:p w14:paraId="17894E1E" w14:textId="77777777" w:rsidR="002D0AA4" w:rsidRDefault="002D0AA4" w:rsidP="00DF6FE7">
      <w:pPr>
        <w:jc w:val="both"/>
        <w:rPr>
          <w:noProof/>
        </w:rPr>
      </w:pPr>
    </w:p>
    <w:p w14:paraId="0986951E" w14:textId="77777777" w:rsidR="002D0AA4" w:rsidRPr="00BC04B1" w:rsidRDefault="00A65732" w:rsidP="00D37206">
      <w:pPr>
        <w:rPr>
          <w:b/>
          <w:bCs/>
          <w:noProof/>
          <w:color w:val="007789"/>
          <w:sz w:val="52"/>
          <w:szCs w:val="52"/>
        </w:rPr>
      </w:pPr>
      <w:r>
        <w:rPr>
          <w:noProof/>
        </w:rPr>
        <w:drawing>
          <wp:anchor distT="0" distB="0" distL="114300" distR="114300" simplePos="0" relativeHeight="251668480" behindDoc="1" locked="0" layoutInCell="1" allowOverlap="1" wp14:anchorId="3236BB09" wp14:editId="78B210B9">
            <wp:simplePos x="0" y="0"/>
            <wp:positionH relativeFrom="page">
              <wp:align>left</wp:align>
            </wp:positionH>
            <wp:positionV relativeFrom="paragraph">
              <wp:posOffset>-2381885</wp:posOffset>
            </wp:positionV>
            <wp:extent cx="8089900" cy="14351000"/>
            <wp:effectExtent l="0" t="0" r="0" b="0"/>
            <wp:wrapNone/>
            <wp:docPr id="27" name="Imagen 60" descr="Imagen en blanco y negro&#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0" descr="Imagen en blanco y negro&#10;&#10;Descripción generada automáticamente con confianza media"/>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89900" cy="1435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62387BD8" wp14:editId="2BF40A60">
                <wp:simplePos x="0" y="0"/>
                <wp:positionH relativeFrom="margin">
                  <wp:posOffset>-197485</wp:posOffset>
                </wp:positionH>
                <wp:positionV relativeFrom="paragraph">
                  <wp:posOffset>1420495</wp:posOffset>
                </wp:positionV>
                <wp:extent cx="3400425" cy="9525"/>
                <wp:effectExtent l="50800" t="38100" r="28575" b="66675"/>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0425" cy="952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9517507" id="Conector recto 26" o:spid="_x0000_s1026" style="position:absolute;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5pt,111.85pt" to="252.2pt,11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" strokecolor="#00a0b8" strokeweight="2pt">
                <v:shadow on="t" color="black" opacity="24903f" origin=",.5" offset="0,.55556mm"/>
                <o:lock v:ext="edit" shapetype="f"/>
                <w10:wrap anchorx="margin"/>
              </v:line>
            </w:pict>
          </mc:Fallback>
        </mc:AlternateContent>
      </w:r>
      <w:r w:rsidR="002D0AA4" w:rsidRPr="00BC04B1">
        <w:rPr>
          <w:b/>
          <w:bCs/>
          <w:noProof/>
          <w:color w:val="007789"/>
          <w:sz w:val="52"/>
          <w:szCs w:val="52"/>
        </w:rPr>
        <w:t>Herramientas Utilizadas para el desarrollo</w:t>
      </w:r>
    </w:p>
    <w:p w14:paraId="0B134691" w14:textId="77777777" w:rsidR="002D0AA4" w:rsidRPr="002D0AA4" w:rsidRDefault="002D0AA4" w:rsidP="00DF6FE7">
      <w:pPr>
        <w:jc w:val="both"/>
        <w:rPr>
          <w:noProof/>
        </w:rPr>
      </w:pPr>
    </w:p>
    <w:p w14:paraId="7D86D1A8" w14:textId="77777777" w:rsidR="002D0AA4" w:rsidRDefault="002D0AA4" w:rsidP="00DF6FE7">
      <w:pPr>
        <w:jc w:val="both"/>
      </w:pPr>
      <w:r>
        <w:t>En esta sección se procede a explicar las herramientas informáticas empleadas para el desarrollo del aplicativo:</w:t>
      </w:r>
    </w:p>
    <w:p w14:paraId="382627F2" w14:textId="77777777" w:rsidR="002D0AA4" w:rsidRDefault="002D0AA4" w:rsidP="00DF6FE7">
      <w:pPr>
        <w:jc w:val="both"/>
        <w:rPr>
          <w:noProof/>
        </w:rPr>
      </w:pPr>
    </w:p>
    <w:p w14:paraId="2AD749F4" w14:textId="77777777" w:rsidR="002D0AA4" w:rsidRDefault="00A65732" w:rsidP="00DF6FE7">
      <w:pPr>
        <w:jc w:val="both"/>
        <w:rPr>
          <w:noProof/>
        </w:rPr>
      </w:pPr>
      <w:r>
        <w:rPr>
          <w:noProof/>
        </w:rPr>
        <w:drawing>
          <wp:anchor distT="224028" distB="626999" distL="114300" distR="114300" simplePos="0" relativeHeight="251667456" behindDoc="0" locked="0" layoutInCell="1" allowOverlap="1" wp14:anchorId="4C3ED6D9" wp14:editId="21C511BC">
            <wp:simplePos x="0" y="0"/>
            <wp:positionH relativeFrom="column">
              <wp:posOffset>-668655</wp:posOffset>
            </wp:positionH>
            <wp:positionV relativeFrom="paragraph">
              <wp:posOffset>148590</wp:posOffset>
            </wp:positionV>
            <wp:extent cx="4345940" cy="4345940"/>
            <wp:effectExtent l="0" t="114300" r="0" b="314960"/>
            <wp:wrapNone/>
            <wp:docPr id="25" name="Imagen 1" descr="Empezando con Firebase (Realtime Database &amp;amp; Authentication) | by Rita  Cascante Makarov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n 1" descr="Empezando con Firebase (Realtime Database &amp;amp; Authentication) | by Rita  Cascante Makarova | Medium"/>
                    <pic:cNvPicPr>
                      <a:picLocks/>
                    </pic:cNvPicPr>
                  </pic:nvPicPr>
                  <pic:blipFill>
                    <a:blip r:embed="rId26"/>
                    <a:srcRect/>
                    <a:stretch>
                      <a:fillRect/>
                    </a:stretch>
                  </pic:blipFill>
                  <pic:spPr bwMode="auto">
                    <a:xfrm>
                      <a:off x="0" y="0"/>
                      <a:ext cx="4345940" cy="43459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228600" distR="228600" simplePos="0" relativeHeight="251665408" behindDoc="1" locked="0" layoutInCell="1" allowOverlap="1" wp14:anchorId="2046170A" wp14:editId="3BEEA7E2">
                <wp:simplePos x="0" y="0"/>
                <wp:positionH relativeFrom="margin">
                  <wp:posOffset>3606800</wp:posOffset>
                </wp:positionH>
                <wp:positionV relativeFrom="page">
                  <wp:posOffset>911225</wp:posOffset>
                </wp:positionV>
                <wp:extent cx="2068195" cy="8150860"/>
                <wp:effectExtent l="0" t="0" r="0" b="0"/>
                <wp:wrapSquare wrapText="bothSides"/>
                <wp:docPr id="24"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8195" cy="8150860"/>
                          <a:chOff x="0" y="0"/>
                          <a:chExt cx="1828800" cy="8151039"/>
                        </a:xfrm>
                      </wpg:grpSpPr>
                      <wps:wsp>
                        <wps:cNvPr id="54" name="Rectángulo 54"/>
                        <wps:cNvSpPr>
                          <a:spLocks/>
                        </wps:cNvSpPr>
                        <wps:spPr>
                          <a:xfrm>
                            <a:off x="0" y="0"/>
                            <a:ext cx="1828800" cy="228600"/>
                          </a:xfrm>
                          <a:prstGeom prst="rect">
                            <a:avLst/>
                          </a:prstGeom>
                          <a:solidFill>
                            <a:srgbClr val="00A0B8"/>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55"/>
                        <wps:cNvSpPr>
                          <a:spLocks/>
                        </wps:cNvSpPr>
                        <wps:spPr>
                          <a:xfrm>
                            <a:off x="0" y="927279"/>
                            <a:ext cx="1828800" cy="7223760"/>
                          </a:xfrm>
                          <a:prstGeom prst="rect">
                            <a:avLst/>
                          </a:prstGeom>
                          <a:solidFill>
                            <a:srgbClr val="00A0B8"/>
                          </a:solidFill>
                          <a:ln w="25400" cap="flat" cmpd="sng" algn="ctr">
                            <a:noFill/>
                            <a:prstDash val="solid"/>
                          </a:ln>
                          <a:effectLst/>
                        </wps:spPr>
                        <wps:txbx>
                          <w:txbxContent>
                            <w:p w14:paraId="37AE6938" w14:textId="77777777" w:rsidR="002D0AA4" w:rsidRPr="00BC04B1" w:rsidRDefault="002D0AA4" w:rsidP="00D37206">
                              <w:pPr>
                                <w:jc w:val="both"/>
                                <w:rPr>
                                  <w:color w:val="FFFFFF"/>
                                </w:rPr>
                              </w:pPr>
                              <w:r w:rsidRPr="00BC04B1">
                                <w:rPr>
                                  <w:color w:val="FFFFFF"/>
                                </w:rPr>
                                <w:t xml:space="preserve">Una base de datos en tiempo real es un sistema </w:t>
                              </w:r>
                              <w:r w:rsidR="00D37206" w:rsidRPr="00BC04B1">
                                <w:rPr>
                                  <w:color w:val="FFFFFF"/>
                                </w:rPr>
                                <w:t>donde se</w:t>
                              </w:r>
                              <w:r w:rsidRPr="00BC04B1">
                                <w:rPr>
                                  <w:color w:val="FFFFFF"/>
                                </w:rPr>
                                <w:t xml:space="preserve"> utiliza procesamiento en </w:t>
                              </w:r>
                              <w:r w:rsidR="00D37206" w:rsidRPr="00BC04B1">
                                <w:rPr>
                                  <w:color w:val="FFFFFF"/>
                                </w:rPr>
                                <w:t xml:space="preserve">línea </w:t>
                              </w:r>
                              <w:r w:rsidRPr="00BC04B1">
                                <w:rPr>
                                  <w:color w:val="FFFFFF"/>
                                </w:rPr>
                                <w:t xml:space="preserve">para manejar cargas de trabajo cuyo estado cambia constantemente. Esto difiere de las bases de datos tradicionales que contienen datos </w:t>
                              </w:r>
                              <w:r w:rsidR="00745E4E" w:rsidRPr="00BC04B1">
                                <w:rPr>
                                  <w:color w:val="FFFFFF"/>
                                </w:rPr>
                                <w:t>persistentes,</w:t>
                              </w:r>
                              <w:r w:rsidRPr="00BC04B1">
                                <w:rPr>
                                  <w:color w:val="FFFFFF"/>
                                </w:rPr>
                                <w:t xml:space="preserve"> en su mayoría no afectados por el tiempo. Por ejemplo, un mercado de valores cambia muy apresuradamente y es dinámico. Los gráficos de los diferentes mercados parecen ser inestables y, no obstante, una base de datos debe realizar un seguimiento </w:t>
                              </w:r>
                              <w:r w:rsidR="00B8581A" w:rsidRPr="00BC04B1">
                                <w:rPr>
                                  <w:color w:val="FFFFFF"/>
                                </w:rPr>
                                <w:t xml:space="preserve">a los cambios y variaciones en las tasas financieras generadas en las ruedas </w:t>
                              </w:r>
                              <w:r w:rsidRPr="00BC04B1">
                                <w:rPr>
                                  <w:color w:val="FFFFFF"/>
                                </w:rPr>
                                <w:t xml:space="preserve">de </w:t>
                              </w:r>
                              <w:r w:rsidR="00B8581A" w:rsidRPr="00BC04B1">
                                <w:rPr>
                                  <w:color w:val="FFFFFF"/>
                                </w:rPr>
                                <w:t xml:space="preserve">bolsa </w:t>
                              </w:r>
                              <w:r w:rsidRPr="00BC04B1">
                                <w:rPr>
                                  <w:color w:val="FFFFFF"/>
                                </w:rPr>
                                <w:t xml:space="preserve">de </w:t>
                              </w:r>
                              <w:r w:rsidR="00B8581A" w:rsidRPr="00BC04B1">
                                <w:rPr>
                                  <w:color w:val="FFFFFF"/>
                                </w:rPr>
                                <w:t>un mercado</w:t>
                              </w:r>
                              <w:r w:rsidRPr="00BC04B1">
                                <w:rPr>
                                  <w:color w:val="FFFFFF"/>
                                </w:rPr>
                                <w:t xml:space="preserve"> </w:t>
                              </w:r>
                              <w:r w:rsidR="00B8581A" w:rsidRPr="00BC04B1">
                                <w:rPr>
                                  <w:color w:val="FFFFFF"/>
                                </w:rPr>
                                <w:t>de valores determinado.</w:t>
                              </w:r>
                            </w:p>
                            <w:p w14:paraId="390755FF" w14:textId="77777777" w:rsidR="002D0AA4" w:rsidRPr="00BC04B1" w:rsidRDefault="002D0AA4" w:rsidP="00B8581A">
                              <w:pPr>
                                <w:jc w:val="both"/>
                                <w:rPr>
                                  <w:color w:val="FFFFFF"/>
                                </w:rPr>
                              </w:pPr>
                              <w:r w:rsidRPr="00BC04B1">
                                <w:rPr>
                                  <w:color w:val="FFFFFF"/>
                                </w:rPr>
                                <w:t xml:space="preserve">El procesamiento en tiempo real significa que una transacción se procesa lo suficientemente rápido como para que el resultado se </w:t>
                              </w:r>
                              <w:r w:rsidR="00B8581A" w:rsidRPr="00BC04B1">
                                <w:rPr>
                                  <w:color w:val="FFFFFF"/>
                                </w:rPr>
                                <w:t xml:space="preserve">deba </w:t>
                              </w:r>
                              <w:r w:rsidRPr="00BC04B1">
                                <w:rPr>
                                  <w:color w:val="FFFFFF"/>
                                </w:rPr>
                                <w:t>act</w:t>
                              </w:r>
                              <w:r w:rsidR="00B8581A" w:rsidRPr="00BC04B1">
                                <w:rPr>
                                  <w:color w:val="FFFFFF"/>
                                </w:rPr>
                                <w:t>ualizar</w:t>
                              </w:r>
                              <w:r w:rsidRPr="00BC04B1">
                                <w:rPr>
                                  <w:color w:val="FFFFFF"/>
                                </w:rPr>
                                <w:t xml:space="preserve"> </w:t>
                              </w:r>
                              <w:r w:rsidR="00B8581A" w:rsidRPr="00BC04B1">
                                <w:rPr>
                                  <w:color w:val="FFFFFF"/>
                                </w:rPr>
                                <w:t>permanentemente.</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56" name="Cuadro de texto 56"/>
                        <wps:cNvSpPr txBox="1">
                          <a:spLocks/>
                        </wps:cNvSpPr>
                        <wps:spPr>
                          <a:xfrm>
                            <a:off x="0" y="231820"/>
                            <a:ext cx="1828800" cy="685800"/>
                          </a:xfrm>
                          <a:prstGeom prst="rect">
                            <a:avLst/>
                          </a:prstGeom>
                          <a:solidFill>
                            <a:sysClr val="window" lastClr="FFFFFF"/>
                          </a:solidFill>
                          <a:ln w="6350">
                            <a:noFill/>
                          </a:ln>
                          <a:effectLst/>
                        </wps:spPr>
                        <wps:txbx>
                          <w:txbxContent>
                            <w:p w14:paraId="2B835305" w14:textId="77777777" w:rsidR="002D0AA4" w:rsidRPr="00BC04B1" w:rsidRDefault="00184327" w:rsidP="002D0AA4">
                              <w:pPr>
                                <w:pStyle w:val="Sinespaciado"/>
                                <w:jc w:val="center"/>
                                <w:rPr>
                                  <w:caps/>
                                  <w:color w:val="00A0B8"/>
                                  <w:sz w:val="28"/>
                                  <w:szCs w:val="28"/>
                                </w:rPr>
                              </w:pPr>
                              <w:r w:rsidRPr="00BC04B1">
                                <w:rPr>
                                  <w:caps/>
                                  <w:color w:val="00A0B8"/>
                                  <w:sz w:val="28"/>
                                  <w:szCs w:val="28"/>
                                </w:rPr>
                                <w:t xml:space="preserve">Firebase </w:t>
                              </w:r>
                              <w:r w:rsidR="002D0AA4" w:rsidRPr="00BC04B1">
                                <w:rPr>
                                  <w:caps/>
                                  <w:color w:val="00A0B8"/>
                                  <w:sz w:val="28"/>
                                  <w:szCs w:val="28"/>
                                </w:rPr>
                                <w:t>RealTIME</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w14:anchorId="2046170A" id="Grupo 24" o:spid="_x0000_s1045" style="position:absolute;left:0;text-align:left;margin-left:284pt;margin-top:71.75pt;width:162.85pt;height:641.8pt;z-index:-251651072;mso-height-percent:1000;mso-wrap-distance-left:18pt;mso-wrap-distance-right:18pt;mso-position-horizontal-relative:margin;mso-position-vertical-relative:page;mso-height-percent:1000;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">
                <v:rect id="Rectángulo 54" o:spid="_x0000_s1046"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" fillcolor="#00a0b8" stroked="f" strokeweight="2pt"/>
                <v:rect id="Rectángulo 55" o:spid="_x0000_s1047"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" fillcolor="#00a0b8" stroked="f" strokeweight="2pt">
                  <v:textbox inset=",14.4pt,8.64pt,18pt">
                    <w:txbxContent>
                      <w:p w14:paraId="37AE6938" w14:textId="77777777" w:rsidR="002D0AA4" w:rsidRPr="00BC04B1" w:rsidRDefault="002D0AA4" w:rsidP="00D37206">
                        <w:pPr>
                          <w:jc w:val="both"/>
                          <w:rPr>
                            <w:color w:val="FFFFFF"/>
                          </w:rPr>
                        </w:pPr>
                        <w:r w:rsidRPr="00BC04B1">
                          <w:rPr>
                            <w:color w:val="FFFFFF"/>
                          </w:rPr>
                          <w:t xml:space="preserve">Una base de datos en tiempo real es un sistema </w:t>
                        </w:r>
                        <w:r w:rsidR="00D37206" w:rsidRPr="00BC04B1">
                          <w:rPr>
                            <w:color w:val="FFFFFF"/>
                          </w:rPr>
                          <w:t>donde se</w:t>
                        </w:r>
                        <w:r w:rsidRPr="00BC04B1">
                          <w:rPr>
                            <w:color w:val="FFFFFF"/>
                          </w:rPr>
                          <w:t xml:space="preserve"> utiliza procesamiento en </w:t>
                        </w:r>
                        <w:r w:rsidR="00D37206" w:rsidRPr="00BC04B1">
                          <w:rPr>
                            <w:color w:val="FFFFFF"/>
                          </w:rPr>
                          <w:t xml:space="preserve">línea </w:t>
                        </w:r>
                        <w:r w:rsidRPr="00BC04B1">
                          <w:rPr>
                            <w:color w:val="FFFFFF"/>
                          </w:rPr>
                          <w:t xml:space="preserve">para manejar cargas de trabajo cuyo estado cambia constantemente. Esto difiere de las bases de datos tradicionales que contienen datos </w:t>
                        </w:r>
                        <w:r w:rsidR="00745E4E" w:rsidRPr="00BC04B1">
                          <w:rPr>
                            <w:color w:val="FFFFFF"/>
                          </w:rPr>
                          <w:t>persistentes,</w:t>
                        </w:r>
                        <w:r w:rsidRPr="00BC04B1">
                          <w:rPr>
                            <w:color w:val="FFFFFF"/>
                          </w:rPr>
                          <w:t xml:space="preserve"> en su mayoría no afectados por el tiempo. Por ejemplo, un mercado de valores cambia muy apresuradamente y es dinámico. Los gráficos de los diferentes mercados parecen ser inestables y, no obstante, una base de datos debe realizar un seguimiento </w:t>
                        </w:r>
                        <w:r w:rsidR="00B8581A" w:rsidRPr="00BC04B1">
                          <w:rPr>
                            <w:color w:val="FFFFFF"/>
                          </w:rPr>
                          <w:t xml:space="preserve">a los cambios y variaciones en las tasas financieras generadas en las ruedas </w:t>
                        </w:r>
                        <w:r w:rsidRPr="00BC04B1">
                          <w:rPr>
                            <w:color w:val="FFFFFF"/>
                          </w:rPr>
                          <w:t xml:space="preserve">de </w:t>
                        </w:r>
                        <w:r w:rsidR="00B8581A" w:rsidRPr="00BC04B1">
                          <w:rPr>
                            <w:color w:val="FFFFFF"/>
                          </w:rPr>
                          <w:t xml:space="preserve">bolsa </w:t>
                        </w:r>
                        <w:r w:rsidRPr="00BC04B1">
                          <w:rPr>
                            <w:color w:val="FFFFFF"/>
                          </w:rPr>
                          <w:t xml:space="preserve">de </w:t>
                        </w:r>
                        <w:r w:rsidR="00B8581A" w:rsidRPr="00BC04B1">
                          <w:rPr>
                            <w:color w:val="FFFFFF"/>
                          </w:rPr>
                          <w:t>un mercado</w:t>
                        </w:r>
                        <w:r w:rsidRPr="00BC04B1">
                          <w:rPr>
                            <w:color w:val="FFFFFF"/>
                          </w:rPr>
                          <w:t xml:space="preserve"> </w:t>
                        </w:r>
                        <w:r w:rsidR="00B8581A" w:rsidRPr="00BC04B1">
                          <w:rPr>
                            <w:color w:val="FFFFFF"/>
                          </w:rPr>
                          <w:t>de valores determinado.</w:t>
                        </w:r>
                      </w:p>
                      <w:p w14:paraId="390755FF" w14:textId="77777777" w:rsidR="002D0AA4" w:rsidRPr="00BC04B1" w:rsidRDefault="002D0AA4" w:rsidP="00B8581A">
                        <w:pPr>
                          <w:jc w:val="both"/>
                          <w:rPr>
                            <w:color w:val="FFFFFF"/>
                          </w:rPr>
                        </w:pPr>
                        <w:r w:rsidRPr="00BC04B1">
                          <w:rPr>
                            <w:color w:val="FFFFFF"/>
                          </w:rPr>
                          <w:t xml:space="preserve">El procesamiento en tiempo real significa que una transacción se procesa lo suficientemente rápido como para que el resultado se </w:t>
                        </w:r>
                        <w:r w:rsidR="00B8581A" w:rsidRPr="00BC04B1">
                          <w:rPr>
                            <w:color w:val="FFFFFF"/>
                          </w:rPr>
                          <w:t xml:space="preserve">deba </w:t>
                        </w:r>
                        <w:r w:rsidRPr="00BC04B1">
                          <w:rPr>
                            <w:color w:val="FFFFFF"/>
                          </w:rPr>
                          <w:t>act</w:t>
                        </w:r>
                        <w:r w:rsidR="00B8581A" w:rsidRPr="00BC04B1">
                          <w:rPr>
                            <w:color w:val="FFFFFF"/>
                          </w:rPr>
                          <w:t>ualizar</w:t>
                        </w:r>
                        <w:r w:rsidRPr="00BC04B1">
                          <w:rPr>
                            <w:color w:val="FFFFFF"/>
                          </w:rPr>
                          <w:t xml:space="preserve"> </w:t>
                        </w:r>
                        <w:r w:rsidR="00B8581A" w:rsidRPr="00BC04B1">
                          <w:rPr>
                            <w:color w:val="FFFFFF"/>
                          </w:rPr>
                          <w:t>permanentemente.</w:t>
                        </w:r>
                      </w:p>
                    </w:txbxContent>
                  </v:textbox>
                </v:rect>
                <v:shape id="Cuadro de texto 56" o:spid="_x0000_s1048"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" fillcolor="window" stroked="f" strokeweight=".5pt">
                  <v:textbox inset=",7.2pt,,7.2pt">
                    <w:txbxContent>
                      <w:p w14:paraId="2B835305" w14:textId="77777777" w:rsidR="002D0AA4" w:rsidRPr="00BC04B1" w:rsidRDefault="00184327" w:rsidP="002D0AA4">
                        <w:pPr>
                          <w:pStyle w:val="Sinespaciado"/>
                          <w:jc w:val="center"/>
                          <w:rPr>
                            <w:caps/>
                            <w:color w:val="00A0B8"/>
                            <w:sz w:val="28"/>
                            <w:szCs w:val="28"/>
                          </w:rPr>
                        </w:pPr>
                        <w:r w:rsidRPr="00BC04B1">
                          <w:rPr>
                            <w:caps/>
                            <w:color w:val="00A0B8"/>
                            <w:sz w:val="28"/>
                            <w:szCs w:val="28"/>
                          </w:rPr>
                          <w:t xml:space="preserve">Firebase </w:t>
                        </w:r>
                        <w:r w:rsidR="002D0AA4" w:rsidRPr="00BC04B1">
                          <w:rPr>
                            <w:caps/>
                            <w:color w:val="00A0B8"/>
                            <w:sz w:val="28"/>
                            <w:szCs w:val="28"/>
                          </w:rPr>
                          <w:t>RealTIME</w:t>
                        </w:r>
                      </w:p>
                    </w:txbxContent>
                  </v:textbox>
                </v:shape>
                <w10:wrap type="square" anchorx="margin" anchory="page"/>
              </v:group>
            </w:pict>
          </mc:Fallback>
        </mc:AlternateContent>
      </w:r>
    </w:p>
    <w:p w14:paraId="203CE3B8" w14:textId="77777777" w:rsidR="002D0AA4" w:rsidRDefault="002D0AA4" w:rsidP="00DF6FE7">
      <w:pPr>
        <w:jc w:val="both"/>
        <w:rPr>
          <w:noProof/>
        </w:rPr>
      </w:pPr>
    </w:p>
    <w:p w14:paraId="5AF8C7A9" w14:textId="77777777" w:rsidR="002D0AA4" w:rsidRDefault="002D0AA4" w:rsidP="00DF6FE7">
      <w:pPr>
        <w:jc w:val="both"/>
        <w:rPr>
          <w:noProof/>
        </w:rPr>
      </w:pPr>
    </w:p>
    <w:p w14:paraId="1510729E" w14:textId="77777777" w:rsidR="002D0AA4" w:rsidRDefault="002D0AA4" w:rsidP="00DF6FE7">
      <w:pPr>
        <w:jc w:val="both"/>
        <w:rPr>
          <w:noProof/>
        </w:rPr>
      </w:pPr>
    </w:p>
    <w:p w14:paraId="3309D12B" w14:textId="77777777" w:rsidR="002D0AA4" w:rsidRDefault="002D0AA4" w:rsidP="00DF6FE7">
      <w:pPr>
        <w:jc w:val="both"/>
        <w:rPr>
          <w:noProof/>
        </w:rPr>
      </w:pPr>
    </w:p>
    <w:p w14:paraId="1AAA3A30" w14:textId="77777777" w:rsidR="002D0AA4" w:rsidRDefault="002D0AA4" w:rsidP="00DF6FE7">
      <w:pPr>
        <w:jc w:val="both"/>
        <w:rPr>
          <w:noProof/>
        </w:rPr>
      </w:pPr>
    </w:p>
    <w:p w14:paraId="0F86F591" w14:textId="77777777" w:rsidR="002D0AA4" w:rsidRDefault="002D0AA4" w:rsidP="00DF6FE7">
      <w:pPr>
        <w:jc w:val="both"/>
        <w:rPr>
          <w:noProof/>
        </w:rPr>
      </w:pPr>
    </w:p>
    <w:p w14:paraId="47878302" w14:textId="77777777" w:rsidR="002D0AA4" w:rsidRDefault="002D0AA4" w:rsidP="00DF6FE7">
      <w:pPr>
        <w:jc w:val="both"/>
        <w:rPr>
          <w:noProof/>
        </w:rPr>
      </w:pPr>
    </w:p>
    <w:p w14:paraId="34B9BA92" w14:textId="77777777" w:rsidR="002D0AA4" w:rsidRDefault="002D0AA4" w:rsidP="00DF6FE7">
      <w:pPr>
        <w:jc w:val="both"/>
        <w:rPr>
          <w:noProof/>
        </w:rPr>
      </w:pPr>
    </w:p>
    <w:p w14:paraId="54373A85" w14:textId="77777777" w:rsidR="002D0AA4" w:rsidRDefault="002D0AA4" w:rsidP="00DF6FE7">
      <w:pPr>
        <w:jc w:val="both"/>
        <w:rPr>
          <w:noProof/>
        </w:rPr>
      </w:pPr>
    </w:p>
    <w:p w14:paraId="65CCE518" w14:textId="77777777" w:rsidR="002D0AA4" w:rsidRDefault="002D0AA4" w:rsidP="00DF6FE7">
      <w:pPr>
        <w:jc w:val="both"/>
        <w:rPr>
          <w:noProof/>
        </w:rPr>
      </w:pPr>
    </w:p>
    <w:p w14:paraId="007DAF53" w14:textId="77777777" w:rsidR="002D0AA4" w:rsidRDefault="002D0AA4" w:rsidP="00DF6FE7">
      <w:pPr>
        <w:jc w:val="both"/>
        <w:rPr>
          <w:noProof/>
        </w:rPr>
      </w:pPr>
    </w:p>
    <w:p w14:paraId="70BBC250" w14:textId="77777777" w:rsidR="002D0AA4" w:rsidRDefault="002D0AA4" w:rsidP="00DF6FE7">
      <w:pPr>
        <w:jc w:val="both"/>
        <w:rPr>
          <w:noProof/>
        </w:rPr>
      </w:pPr>
    </w:p>
    <w:p w14:paraId="6E1A7BFC" w14:textId="77777777" w:rsidR="002D0AA4" w:rsidRDefault="002D0AA4" w:rsidP="00DF6FE7">
      <w:pPr>
        <w:jc w:val="both"/>
        <w:rPr>
          <w:noProof/>
        </w:rPr>
      </w:pPr>
    </w:p>
    <w:p w14:paraId="091360C5" w14:textId="77777777" w:rsidR="002D0AA4" w:rsidRDefault="002D0AA4" w:rsidP="00DF6FE7">
      <w:pPr>
        <w:jc w:val="both"/>
        <w:rPr>
          <w:noProof/>
        </w:rPr>
      </w:pPr>
    </w:p>
    <w:p w14:paraId="47742089" w14:textId="77777777" w:rsidR="00502996" w:rsidRDefault="00502996" w:rsidP="00DF6FE7">
      <w:pPr>
        <w:jc w:val="both"/>
        <w:rPr>
          <w:noProof/>
        </w:rPr>
      </w:pPr>
    </w:p>
    <w:p w14:paraId="4D10FFBC" w14:textId="77777777" w:rsidR="00502996" w:rsidRDefault="00502996" w:rsidP="00DF6FE7">
      <w:pPr>
        <w:jc w:val="both"/>
        <w:rPr>
          <w:noProof/>
        </w:rPr>
      </w:pPr>
    </w:p>
    <w:p w14:paraId="202FB294" w14:textId="77777777" w:rsidR="00502996" w:rsidRDefault="00502996" w:rsidP="00DF6FE7">
      <w:pPr>
        <w:jc w:val="both"/>
        <w:rPr>
          <w:noProof/>
        </w:rPr>
      </w:pPr>
    </w:p>
    <w:p w14:paraId="60E2A517" w14:textId="77777777" w:rsidR="00502996" w:rsidRDefault="00502996" w:rsidP="00DF6FE7">
      <w:pPr>
        <w:jc w:val="both"/>
        <w:rPr>
          <w:noProof/>
        </w:rPr>
      </w:pPr>
    </w:p>
    <w:p w14:paraId="71E44E93" w14:textId="77777777" w:rsidR="00502996" w:rsidRPr="002D0AA4" w:rsidRDefault="00A65732" w:rsidP="00502996">
      <w:pPr>
        <w:rPr>
          <w:noProof/>
        </w:rPr>
      </w:pPr>
      <w:r>
        <w:rPr>
          <w:noProof/>
        </w:rPr>
        <w:drawing>
          <wp:anchor distT="0" distB="0" distL="114300" distR="114300" simplePos="0" relativeHeight="251671552" behindDoc="1" locked="0" layoutInCell="1" allowOverlap="1" wp14:anchorId="4DAB6D5B" wp14:editId="448F173F">
            <wp:simplePos x="0" y="0"/>
            <wp:positionH relativeFrom="page">
              <wp:align>left</wp:align>
            </wp:positionH>
            <wp:positionV relativeFrom="paragraph">
              <wp:posOffset>-1845310</wp:posOffset>
            </wp:positionV>
            <wp:extent cx="8089900" cy="14351000"/>
            <wp:effectExtent l="0" t="0" r="0" b="0"/>
            <wp:wrapNone/>
            <wp:docPr id="23" name="Imagen 22" descr="Imagen en blanco y negro&#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2" descr="Imagen en blanco y negro&#10;&#10;Descripción generada automáticamente con confianza media"/>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89900" cy="1435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407BA7E6" wp14:editId="62E4FE7D">
                <wp:simplePos x="0" y="0"/>
                <wp:positionH relativeFrom="margin">
                  <wp:posOffset>-110490</wp:posOffset>
                </wp:positionH>
                <wp:positionV relativeFrom="paragraph">
                  <wp:posOffset>1412875</wp:posOffset>
                </wp:positionV>
                <wp:extent cx="3400425" cy="9525"/>
                <wp:effectExtent l="50800" t="38100" r="28575" b="66675"/>
                <wp:wrapNone/>
                <wp:docPr id="22" name="Conector recto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0425" cy="952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731B177B" id="Conector recto 22"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111.25pt" to="259.05pt,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" strokecolor="#00a0b8" strokeweight="2pt">
                <v:shadow on="t" color="black" opacity="24903f" origin=",.5" offset="0,.55556mm"/>
                <o:lock v:ext="edit" shapetype="f"/>
                <w10:wrap anchorx="margin"/>
              </v:line>
            </w:pict>
          </mc:Fallback>
        </mc:AlternateContent>
      </w:r>
      <w:r w:rsidR="00502996" w:rsidRPr="00BC04B1">
        <w:rPr>
          <w:b/>
          <w:bCs/>
          <w:noProof/>
          <w:color w:val="007789"/>
          <w:sz w:val="52"/>
          <w:szCs w:val="52"/>
        </w:rPr>
        <w:t>Herramientas Utilizadas para el desarrollo</w:t>
      </w:r>
    </w:p>
    <w:p w14:paraId="5EA75AD5" w14:textId="77777777" w:rsidR="00502996" w:rsidRDefault="00A65732" w:rsidP="00DF6FE7">
      <w:pPr>
        <w:jc w:val="both"/>
        <w:rPr>
          <w:noProof/>
        </w:rPr>
      </w:pPr>
      <w:r>
        <w:rPr>
          <w:noProof/>
        </w:rPr>
        <mc:AlternateContent>
          <mc:Choice Requires="wpg">
            <w:drawing>
              <wp:anchor distT="0" distB="0" distL="228600" distR="228600" simplePos="0" relativeHeight="251669504" behindDoc="1" locked="0" layoutInCell="1" allowOverlap="1" wp14:anchorId="0603FCBF" wp14:editId="6203DE1D">
                <wp:simplePos x="0" y="0"/>
                <wp:positionH relativeFrom="margin">
                  <wp:posOffset>3616325</wp:posOffset>
                </wp:positionH>
                <wp:positionV relativeFrom="margin">
                  <wp:posOffset>0</wp:posOffset>
                </wp:positionV>
                <wp:extent cx="2068195" cy="8150860"/>
                <wp:effectExtent l="0" t="0" r="0" b="0"/>
                <wp:wrapSquare wrapText="bothSides"/>
                <wp:docPr id="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8195" cy="8150860"/>
                          <a:chOff x="0" y="0"/>
                          <a:chExt cx="1828800" cy="8151039"/>
                        </a:xfrm>
                      </wpg:grpSpPr>
                      <wps:wsp>
                        <wps:cNvPr id="19" name="Rectángulo 3"/>
                        <wps:cNvSpPr>
                          <a:spLocks/>
                        </wps:cNvSpPr>
                        <wps:spPr>
                          <a:xfrm>
                            <a:off x="0" y="0"/>
                            <a:ext cx="1828800" cy="228600"/>
                          </a:xfrm>
                          <a:prstGeom prst="rect">
                            <a:avLst/>
                          </a:prstGeom>
                          <a:solidFill>
                            <a:srgbClr val="00A0B8"/>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8"/>
                        <wps:cNvSpPr>
                          <a:spLocks/>
                        </wps:cNvSpPr>
                        <wps:spPr>
                          <a:xfrm>
                            <a:off x="0" y="927279"/>
                            <a:ext cx="1828800" cy="7223760"/>
                          </a:xfrm>
                          <a:prstGeom prst="rect">
                            <a:avLst/>
                          </a:prstGeom>
                          <a:solidFill>
                            <a:srgbClr val="00A0B8"/>
                          </a:solidFill>
                          <a:ln w="25400" cap="flat" cmpd="sng" algn="ctr">
                            <a:noFill/>
                            <a:prstDash val="solid"/>
                          </a:ln>
                          <a:effectLst/>
                        </wps:spPr>
                        <wps:txbx>
                          <w:txbxContent>
                            <w:p w14:paraId="7F10201F" w14:textId="77777777" w:rsidR="00502996" w:rsidRPr="00BC04B1" w:rsidRDefault="00502996" w:rsidP="00502996">
                              <w:pPr>
                                <w:rPr>
                                  <w:color w:val="FFFFFF"/>
                                </w:rPr>
                              </w:pPr>
                              <w:r w:rsidRPr="00BC04B1">
                                <w:rPr>
                                  <w:color w:val="FFFFFF"/>
                                </w:rPr>
                                <w:t>Está basado en el software IntelliJ IDEA de JetBrains y ha sido publicado de forma gratuita a través de la Licencia Apache 2.0. Está disponible para las plataformas GNU/Linux, macOS, Microsoft Windows y Google Chrome OS. Ha sido diseñado específicamente para el desarrollo de Android.</w:t>
                              </w:r>
                            </w:p>
                            <w:p w14:paraId="28AD4BFC" w14:textId="77777777" w:rsidR="00502996" w:rsidRPr="00BC04B1" w:rsidRDefault="00502996" w:rsidP="00502996">
                              <w:pPr>
                                <w:rPr>
                                  <w:color w:val="FFFFFF"/>
                                </w:rPr>
                              </w:pPr>
                              <w:r w:rsidRPr="00BC04B1">
                                <w:rPr>
                                  <w:color w:val="FFFFFF"/>
                                </w:rPr>
                                <w:t xml:space="preserve">Android Studio admite los mismos lenguajes de programación de IntelliJ, como Java, C++ y más con extensiones, </w:t>
                              </w:r>
                              <w:r w:rsidR="00745E4E" w:rsidRPr="00BC04B1">
                                <w:rPr>
                                  <w:color w:val="FFFFFF"/>
                                </w:rPr>
                                <w:t>como Android</w:t>
                              </w:r>
                              <w:r w:rsidRPr="00BC04B1">
                                <w:rPr>
                                  <w:color w:val="FFFFFF"/>
                                </w:rPr>
                                <w:t xml:space="preserve"> Studio 3.0 o posterior es compatible con Kotlin9</w:t>
                              </w:r>
                              <w:r w:rsidRPr="00BC04B1">
                                <w:rPr>
                                  <w:rFonts w:ascii="Times New Roman" w:hAnsi="Times New Roman"/>
                                  <w:color w:val="FFFFFF"/>
                                </w:rPr>
                                <w:t>​</w:t>
                              </w:r>
                              <w:r w:rsidRPr="00BC04B1">
                                <w:rPr>
                                  <w:color w:val="FFFFFF"/>
                                </w:rPr>
                                <w:t xml:space="preserve"> y todas las caracter</w:t>
                              </w:r>
                              <w:r w:rsidRPr="00BC04B1">
                                <w:rPr>
                                  <w:rFonts w:cs="Constantia"/>
                                  <w:color w:val="FFFFFF"/>
                                </w:rPr>
                                <w:t>í</w:t>
                              </w:r>
                              <w:r w:rsidRPr="00BC04B1">
                                <w:rPr>
                                  <w:color w:val="FFFFFF"/>
                                </w:rPr>
                                <w:t>sticas de lenguaje Java 7 y un subconjunto de caracter</w:t>
                              </w:r>
                              <w:r w:rsidRPr="00BC04B1">
                                <w:rPr>
                                  <w:rFonts w:cs="Constantia"/>
                                  <w:color w:val="FFFFFF"/>
                                </w:rPr>
                                <w:t>í</w:t>
                              </w:r>
                              <w:r w:rsidRPr="00BC04B1">
                                <w:rPr>
                                  <w:color w:val="FFFFFF"/>
                                </w:rPr>
                                <w:t>sticas de lenguaje Java 8 que var</w:t>
                              </w:r>
                              <w:r w:rsidRPr="00BC04B1">
                                <w:rPr>
                                  <w:rFonts w:cs="Constantia"/>
                                  <w:color w:val="FFFFFF"/>
                                </w:rPr>
                                <w:t>í</w:t>
                              </w:r>
                              <w:r w:rsidRPr="00BC04B1">
                                <w:rPr>
                                  <w:color w:val="FFFFFF"/>
                                </w:rPr>
                                <w:t>an seg</w:t>
                              </w:r>
                              <w:r w:rsidRPr="00BC04B1">
                                <w:rPr>
                                  <w:rFonts w:cs="Constantia"/>
                                  <w:color w:val="FFFFFF"/>
                                </w:rPr>
                                <w:t>ú</w:t>
                              </w:r>
                              <w:r w:rsidRPr="00BC04B1">
                                <w:rPr>
                                  <w:color w:val="FFFFFF"/>
                                </w:rPr>
                                <w:t>n la versión de la plataforma.</w:t>
                              </w:r>
                              <w:r w:rsidRPr="00BC04B1">
                                <w:rPr>
                                  <w:rFonts w:ascii="Times New Roman" w:hAnsi="Times New Roman"/>
                                  <w:color w:val="FFFFFF"/>
                                </w:rPr>
                                <w:t>​</w:t>
                              </w:r>
                              <w:r w:rsidRPr="00BC04B1">
                                <w:rPr>
                                  <w:color w:val="FFFFFF"/>
                                </w:rPr>
                                <w:t xml:space="preserve"> </w:t>
                              </w:r>
                            </w:p>
                            <w:p w14:paraId="1B48CCCE" w14:textId="77777777" w:rsidR="00502996" w:rsidRPr="00BC04B1" w:rsidRDefault="00502996" w:rsidP="00502996">
                              <w:pPr>
                                <w:rPr>
                                  <w:color w:val="FFFFFF"/>
                                </w:rPr>
                              </w:pPr>
                              <w:r w:rsidRPr="00BC04B1">
                                <w:rPr>
                                  <w:color w:val="FFFFFF"/>
                                </w:rPr>
                                <w:t>Android Studio cuenta con algunas características como</w:t>
                              </w:r>
                            </w:p>
                            <w:p w14:paraId="52E5AE89" w14:textId="77777777" w:rsidR="00502996" w:rsidRPr="00BC04B1" w:rsidRDefault="00502996" w:rsidP="00502996">
                              <w:pPr>
                                <w:pStyle w:val="Prrafodelista"/>
                                <w:numPr>
                                  <w:ilvl w:val="0"/>
                                  <w:numId w:val="23"/>
                                </w:numPr>
                                <w:rPr>
                                  <w:color w:val="FFFFFF"/>
                                </w:rPr>
                              </w:pPr>
                              <w:r w:rsidRPr="00BC04B1">
                                <w:rPr>
                                  <w:color w:val="FFFFFF"/>
                                </w:rPr>
                                <w:t>Soporte para construcción basada en Gradle.</w:t>
                              </w:r>
                            </w:p>
                            <w:p w14:paraId="5065A458" w14:textId="77777777" w:rsidR="00502996" w:rsidRPr="00BC04B1" w:rsidRDefault="00502996" w:rsidP="00502996">
                              <w:pPr>
                                <w:pStyle w:val="Prrafodelista"/>
                                <w:numPr>
                                  <w:ilvl w:val="0"/>
                                  <w:numId w:val="23"/>
                                </w:numPr>
                                <w:rPr>
                                  <w:color w:val="FFFFFF"/>
                                </w:rPr>
                              </w:pPr>
                              <w:r w:rsidRPr="00BC04B1">
                                <w:rPr>
                                  <w:color w:val="FFFFFF"/>
                                </w:rPr>
                                <w:t xml:space="preserve">Refactorización específica de Android y arreglos rápidos. </w:t>
                              </w:r>
                            </w:p>
                            <w:p w14:paraId="665EB75B" w14:textId="77777777" w:rsidR="00502996" w:rsidRPr="00BC04B1" w:rsidRDefault="00502996" w:rsidP="00502996">
                              <w:pPr>
                                <w:pStyle w:val="Prrafodelista"/>
                                <w:numPr>
                                  <w:ilvl w:val="0"/>
                                  <w:numId w:val="23"/>
                                </w:numPr>
                                <w:rPr>
                                  <w:color w:val="FFFFFF"/>
                                </w:rPr>
                              </w:pPr>
                              <w:r w:rsidRPr="00BC04B1">
                                <w:rPr>
                                  <w:color w:val="FFFFFF"/>
                                </w:rPr>
                                <w:t>Herramientas Lint para detectar problemas de rendimiento</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1" name="Cuadro de texto 13"/>
                        <wps:cNvSpPr txBox="1">
                          <a:spLocks/>
                        </wps:cNvSpPr>
                        <wps:spPr>
                          <a:xfrm>
                            <a:off x="0" y="231820"/>
                            <a:ext cx="1828800" cy="685800"/>
                          </a:xfrm>
                          <a:prstGeom prst="rect">
                            <a:avLst/>
                          </a:prstGeom>
                          <a:solidFill>
                            <a:sysClr val="window" lastClr="FFFFFF"/>
                          </a:solidFill>
                          <a:ln w="6350">
                            <a:noFill/>
                          </a:ln>
                          <a:effectLst/>
                        </wps:spPr>
                        <wps:txbx>
                          <w:txbxContent>
                            <w:p w14:paraId="3CDC541E" w14:textId="77777777" w:rsidR="00502996" w:rsidRPr="00BC04B1" w:rsidRDefault="00502996" w:rsidP="00502996">
                              <w:pPr>
                                <w:pStyle w:val="Sinespaciado"/>
                                <w:jc w:val="center"/>
                                <w:rPr>
                                  <w:caps/>
                                  <w:color w:val="00A0B8"/>
                                  <w:sz w:val="28"/>
                                  <w:szCs w:val="28"/>
                                </w:rPr>
                              </w:pPr>
                              <w:r w:rsidRPr="00BC04B1">
                                <w:rPr>
                                  <w:caps/>
                                  <w:color w:val="00A0B8"/>
                                  <w:sz w:val="28"/>
                                  <w:szCs w:val="28"/>
                                </w:rPr>
                                <w:t>Android Studio</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w14:anchorId="0603FCBF" id="Grupo 18" o:spid="_x0000_s1049" style="position:absolute;left:0;text-align:left;margin-left:284.75pt;margin-top:0;width:162.85pt;height:641.8pt;z-index:-251646976;mso-height-percent:1000;mso-wrap-distance-left:18pt;mso-wrap-distance-right:18pt;mso-position-horizontal-relative:margin;mso-position-vertical-relative:margin;mso-height-percent:1000;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">
                <v:rect id="Rectángulo 3" o:spid="_x0000_s1050"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" fillcolor="#00a0b8" stroked="f" strokeweight="2pt"/>
                <v:rect id="Rectángulo 8" o:spid="_x0000_s1051"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" fillcolor="#00a0b8" stroked="f" strokeweight="2pt">
                  <v:textbox inset=",14.4pt,8.64pt,18pt">
                    <w:txbxContent>
                      <w:p w14:paraId="7F10201F" w14:textId="77777777" w:rsidR="00502996" w:rsidRPr="00BC04B1" w:rsidRDefault="00502996" w:rsidP="00502996">
                        <w:pPr>
                          <w:rPr>
                            <w:color w:val="FFFFFF"/>
                          </w:rPr>
                        </w:pPr>
                        <w:r w:rsidRPr="00BC04B1">
                          <w:rPr>
                            <w:color w:val="FFFFFF"/>
                          </w:rPr>
                          <w:t>Está basado en el software IntelliJ IDEA de JetBrains y ha sido publicado de forma gratuita a través de la Licencia Apache 2.0. Está disponible para las plataformas GNU/Linux, macOS, Microsoft Windows y Google Chrome OS. Ha sido diseñado específicamente para el desarrollo de Android.</w:t>
                        </w:r>
                      </w:p>
                      <w:p w14:paraId="28AD4BFC" w14:textId="77777777" w:rsidR="00502996" w:rsidRPr="00BC04B1" w:rsidRDefault="00502996" w:rsidP="00502996">
                        <w:pPr>
                          <w:rPr>
                            <w:color w:val="FFFFFF"/>
                          </w:rPr>
                        </w:pPr>
                        <w:r w:rsidRPr="00BC04B1">
                          <w:rPr>
                            <w:color w:val="FFFFFF"/>
                          </w:rPr>
                          <w:t xml:space="preserve">Android Studio admite los mismos lenguajes de programación de IntelliJ, como Java, C++ y más con extensiones, </w:t>
                        </w:r>
                        <w:r w:rsidR="00745E4E" w:rsidRPr="00BC04B1">
                          <w:rPr>
                            <w:color w:val="FFFFFF"/>
                          </w:rPr>
                          <w:t>como Android</w:t>
                        </w:r>
                        <w:r w:rsidRPr="00BC04B1">
                          <w:rPr>
                            <w:color w:val="FFFFFF"/>
                          </w:rPr>
                          <w:t xml:space="preserve"> Studio 3.0 o posterior es compatible con Kotlin9</w:t>
                        </w:r>
                        <w:r w:rsidRPr="00BC04B1">
                          <w:rPr>
                            <w:rFonts w:ascii="Times New Roman" w:hAnsi="Times New Roman"/>
                            <w:color w:val="FFFFFF"/>
                          </w:rPr>
                          <w:t>​</w:t>
                        </w:r>
                        <w:r w:rsidRPr="00BC04B1">
                          <w:rPr>
                            <w:color w:val="FFFFFF"/>
                          </w:rPr>
                          <w:t xml:space="preserve"> y todas las caracter</w:t>
                        </w:r>
                        <w:r w:rsidRPr="00BC04B1">
                          <w:rPr>
                            <w:rFonts w:cs="Constantia"/>
                            <w:color w:val="FFFFFF"/>
                          </w:rPr>
                          <w:t>í</w:t>
                        </w:r>
                        <w:r w:rsidRPr="00BC04B1">
                          <w:rPr>
                            <w:color w:val="FFFFFF"/>
                          </w:rPr>
                          <w:t>sticas de lenguaje Java 7 y un subconjunto de caracter</w:t>
                        </w:r>
                        <w:r w:rsidRPr="00BC04B1">
                          <w:rPr>
                            <w:rFonts w:cs="Constantia"/>
                            <w:color w:val="FFFFFF"/>
                          </w:rPr>
                          <w:t>í</w:t>
                        </w:r>
                        <w:r w:rsidRPr="00BC04B1">
                          <w:rPr>
                            <w:color w:val="FFFFFF"/>
                          </w:rPr>
                          <w:t>sticas de lenguaje Java 8 que var</w:t>
                        </w:r>
                        <w:r w:rsidRPr="00BC04B1">
                          <w:rPr>
                            <w:rFonts w:cs="Constantia"/>
                            <w:color w:val="FFFFFF"/>
                          </w:rPr>
                          <w:t>í</w:t>
                        </w:r>
                        <w:r w:rsidRPr="00BC04B1">
                          <w:rPr>
                            <w:color w:val="FFFFFF"/>
                          </w:rPr>
                          <w:t>an seg</w:t>
                        </w:r>
                        <w:r w:rsidRPr="00BC04B1">
                          <w:rPr>
                            <w:rFonts w:cs="Constantia"/>
                            <w:color w:val="FFFFFF"/>
                          </w:rPr>
                          <w:t>ú</w:t>
                        </w:r>
                        <w:r w:rsidRPr="00BC04B1">
                          <w:rPr>
                            <w:color w:val="FFFFFF"/>
                          </w:rPr>
                          <w:t>n la versión de la plataforma.</w:t>
                        </w:r>
                        <w:r w:rsidRPr="00BC04B1">
                          <w:rPr>
                            <w:rFonts w:ascii="Times New Roman" w:hAnsi="Times New Roman"/>
                            <w:color w:val="FFFFFF"/>
                          </w:rPr>
                          <w:t>​</w:t>
                        </w:r>
                        <w:r w:rsidRPr="00BC04B1">
                          <w:rPr>
                            <w:color w:val="FFFFFF"/>
                          </w:rPr>
                          <w:t xml:space="preserve"> </w:t>
                        </w:r>
                      </w:p>
                      <w:p w14:paraId="1B48CCCE" w14:textId="77777777" w:rsidR="00502996" w:rsidRPr="00BC04B1" w:rsidRDefault="00502996" w:rsidP="00502996">
                        <w:pPr>
                          <w:rPr>
                            <w:color w:val="FFFFFF"/>
                          </w:rPr>
                        </w:pPr>
                        <w:r w:rsidRPr="00BC04B1">
                          <w:rPr>
                            <w:color w:val="FFFFFF"/>
                          </w:rPr>
                          <w:t>Android Studio cuenta con algunas características como</w:t>
                        </w:r>
                      </w:p>
                      <w:p w14:paraId="52E5AE89" w14:textId="77777777" w:rsidR="00502996" w:rsidRPr="00BC04B1" w:rsidRDefault="00502996" w:rsidP="00502996">
                        <w:pPr>
                          <w:pStyle w:val="Prrafodelista"/>
                          <w:numPr>
                            <w:ilvl w:val="0"/>
                            <w:numId w:val="23"/>
                          </w:numPr>
                          <w:rPr>
                            <w:color w:val="FFFFFF"/>
                          </w:rPr>
                        </w:pPr>
                        <w:r w:rsidRPr="00BC04B1">
                          <w:rPr>
                            <w:color w:val="FFFFFF"/>
                          </w:rPr>
                          <w:t>Soporte para construcción basada en Gradle.</w:t>
                        </w:r>
                      </w:p>
                      <w:p w14:paraId="5065A458" w14:textId="77777777" w:rsidR="00502996" w:rsidRPr="00BC04B1" w:rsidRDefault="00502996" w:rsidP="00502996">
                        <w:pPr>
                          <w:pStyle w:val="Prrafodelista"/>
                          <w:numPr>
                            <w:ilvl w:val="0"/>
                            <w:numId w:val="23"/>
                          </w:numPr>
                          <w:rPr>
                            <w:color w:val="FFFFFF"/>
                          </w:rPr>
                        </w:pPr>
                        <w:r w:rsidRPr="00BC04B1">
                          <w:rPr>
                            <w:color w:val="FFFFFF"/>
                          </w:rPr>
                          <w:t xml:space="preserve">Refactorización específica de Android y arreglos rápidos. </w:t>
                        </w:r>
                      </w:p>
                      <w:p w14:paraId="665EB75B" w14:textId="77777777" w:rsidR="00502996" w:rsidRPr="00BC04B1" w:rsidRDefault="00502996" w:rsidP="00502996">
                        <w:pPr>
                          <w:pStyle w:val="Prrafodelista"/>
                          <w:numPr>
                            <w:ilvl w:val="0"/>
                            <w:numId w:val="23"/>
                          </w:numPr>
                          <w:rPr>
                            <w:color w:val="FFFFFF"/>
                          </w:rPr>
                        </w:pPr>
                        <w:r w:rsidRPr="00BC04B1">
                          <w:rPr>
                            <w:color w:val="FFFFFF"/>
                          </w:rPr>
                          <w:t>Herramientas Lint para detectar problemas de rendimiento</w:t>
                        </w:r>
                      </w:p>
                    </w:txbxContent>
                  </v:textbox>
                </v:rect>
                <v:shape id="Cuadro de texto 13" o:spid="_x0000_s1052"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" fillcolor="window" stroked="f" strokeweight=".5pt">
                  <v:textbox inset=",7.2pt,,7.2pt">
                    <w:txbxContent>
                      <w:p w14:paraId="3CDC541E" w14:textId="77777777" w:rsidR="00502996" w:rsidRPr="00BC04B1" w:rsidRDefault="00502996" w:rsidP="00502996">
                        <w:pPr>
                          <w:pStyle w:val="Sinespaciado"/>
                          <w:jc w:val="center"/>
                          <w:rPr>
                            <w:caps/>
                            <w:color w:val="00A0B8"/>
                            <w:sz w:val="28"/>
                            <w:szCs w:val="28"/>
                          </w:rPr>
                        </w:pPr>
                        <w:r w:rsidRPr="00BC04B1">
                          <w:rPr>
                            <w:caps/>
                            <w:color w:val="00A0B8"/>
                            <w:sz w:val="28"/>
                            <w:szCs w:val="28"/>
                          </w:rPr>
                          <w:t>Android Studio</w:t>
                        </w:r>
                      </w:p>
                    </w:txbxContent>
                  </v:textbox>
                </v:shape>
                <w10:wrap type="square" anchorx="margin" anchory="margin"/>
              </v:group>
            </w:pict>
          </mc:Fallback>
        </mc:AlternateContent>
      </w:r>
    </w:p>
    <w:p w14:paraId="555479EA" w14:textId="77777777" w:rsidR="00502996" w:rsidRDefault="00A65732" w:rsidP="00502996">
      <w:pPr>
        <w:jc w:val="both"/>
      </w:pPr>
      <w:r>
        <w:rPr>
          <w:noProof/>
        </w:rPr>
        <w:drawing>
          <wp:anchor distT="0" distB="0" distL="114300" distR="114300" simplePos="0" relativeHeight="251672576" behindDoc="0" locked="0" layoutInCell="1" allowOverlap="1" wp14:anchorId="496CD740" wp14:editId="6F8A8E7C">
            <wp:simplePos x="0" y="0"/>
            <wp:positionH relativeFrom="page">
              <wp:posOffset>897255</wp:posOffset>
            </wp:positionH>
            <wp:positionV relativeFrom="paragraph">
              <wp:posOffset>223520</wp:posOffset>
            </wp:positionV>
            <wp:extent cx="3657600" cy="3645535"/>
            <wp:effectExtent l="0" t="0" r="0" b="0"/>
            <wp:wrapNone/>
            <wp:docPr id="17" name="Imagen 27" descr="Google Developers: Android Studio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7" descr="Google Developers: Android Studio 3.6"/>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3645535"/>
                    </a:xfrm>
                    <a:prstGeom prst="rect">
                      <a:avLst/>
                    </a:prstGeom>
                    <a:noFill/>
                    <a:ln>
                      <a:noFill/>
                    </a:ln>
                  </pic:spPr>
                </pic:pic>
              </a:graphicData>
            </a:graphic>
            <wp14:sizeRelH relativeFrom="page">
              <wp14:pctWidth>0</wp14:pctWidth>
            </wp14:sizeRelH>
            <wp14:sizeRelV relativeFrom="page">
              <wp14:pctHeight>0</wp14:pctHeight>
            </wp14:sizeRelV>
          </wp:anchor>
        </w:drawing>
      </w:r>
      <w:r w:rsidR="00502996">
        <w:t>En esta sección se procede a explicar las herramientas informáticas empleadas para el desarrollo del aplicativo:</w:t>
      </w:r>
    </w:p>
    <w:p w14:paraId="24D5EC5D" w14:textId="77777777" w:rsidR="00502996" w:rsidRDefault="00502996" w:rsidP="00DF6FE7">
      <w:pPr>
        <w:jc w:val="both"/>
        <w:rPr>
          <w:noProof/>
        </w:rPr>
      </w:pPr>
    </w:p>
    <w:p w14:paraId="3DD963E8" w14:textId="77777777" w:rsidR="00502996" w:rsidRDefault="00502996" w:rsidP="00DF6FE7">
      <w:pPr>
        <w:jc w:val="both"/>
        <w:rPr>
          <w:noProof/>
        </w:rPr>
      </w:pPr>
    </w:p>
    <w:p w14:paraId="57DA96FE" w14:textId="77777777" w:rsidR="00502996" w:rsidRDefault="00502996" w:rsidP="00DF6FE7">
      <w:pPr>
        <w:jc w:val="both"/>
        <w:rPr>
          <w:noProof/>
        </w:rPr>
      </w:pPr>
    </w:p>
    <w:p w14:paraId="77DF74B3" w14:textId="77777777" w:rsidR="00502996" w:rsidRDefault="00502996" w:rsidP="00DF6FE7">
      <w:pPr>
        <w:jc w:val="both"/>
        <w:rPr>
          <w:noProof/>
        </w:rPr>
      </w:pPr>
    </w:p>
    <w:p w14:paraId="528CDC7B" w14:textId="77777777" w:rsidR="00502996" w:rsidRDefault="00502996" w:rsidP="00DF6FE7">
      <w:pPr>
        <w:jc w:val="both"/>
        <w:rPr>
          <w:noProof/>
        </w:rPr>
      </w:pPr>
    </w:p>
    <w:p w14:paraId="00F3326E" w14:textId="77777777" w:rsidR="00502996" w:rsidRDefault="00502996" w:rsidP="00DF6FE7">
      <w:pPr>
        <w:jc w:val="both"/>
        <w:rPr>
          <w:noProof/>
        </w:rPr>
      </w:pPr>
    </w:p>
    <w:p w14:paraId="0CE24DFA" w14:textId="77777777" w:rsidR="00502996" w:rsidRDefault="00502996" w:rsidP="00DF6FE7">
      <w:pPr>
        <w:jc w:val="both"/>
        <w:rPr>
          <w:noProof/>
        </w:rPr>
      </w:pPr>
    </w:p>
    <w:p w14:paraId="60D62325" w14:textId="77777777" w:rsidR="00502996" w:rsidRDefault="00502996" w:rsidP="00DF6FE7">
      <w:pPr>
        <w:jc w:val="both"/>
        <w:rPr>
          <w:noProof/>
        </w:rPr>
      </w:pPr>
    </w:p>
    <w:p w14:paraId="120F380B" w14:textId="77777777" w:rsidR="00502996" w:rsidRDefault="00502996" w:rsidP="00DF6FE7">
      <w:pPr>
        <w:jc w:val="both"/>
        <w:rPr>
          <w:noProof/>
        </w:rPr>
      </w:pPr>
    </w:p>
    <w:p w14:paraId="6CE5C7DF" w14:textId="77777777" w:rsidR="00502996" w:rsidRDefault="00502996" w:rsidP="00DF6FE7">
      <w:pPr>
        <w:jc w:val="both"/>
        <w:rPr>
          <w:noProof/>
        </w:rPr>
      </w:pPr>
    </w:p>
    <w:p w14:paraId="4631B9F6" w14:textId="77777777" w:rsidR="00502996" w:rsidRDefault="00502996" w:rsidP="00DF6FE7">
      <w:pPr>
        <w:jc w:val="both"/>
        <w:rPr>
          <w:noProof/>
        </w:rPr>
      </w:pPr>
    </w:p>
    <w:p w14:paraId="7CB7E742" w14:textId="77777777" w:rsidR="00502996" w:rsidRDefault="00A65732" w:rsidP="00DF6FE7">
      <w:pPr>
        <w:jc w:val="both"/>
        <w:rPr>
          <w:noProof/>
        </w:rPr>
      </w:pPr>
      <w:r>
        <w:rPr>
          <w:noProof/>
        </w:rPr>
        <w:drawing>
          <wp:anchor distT="273812" distB="663448" distL="388112" distR="777748" simplePos="0" relativeHeight="251673600" behindDoc="0" locked="0" layoutInCell="1" allowOverlap="1" wp14:anchorId="31891BE4" wp14:editId="73FFC295">
            <wp:simplePos x="0" y="0"/>
            <wp:positionH relativeFrom="column">
              <wp:posOffset>236220</wp:posOffset>
            </wp:positionH>
            <wp:positionV relativeFrom="paragraph">
              <wp:posOffset>233680</wp:posOffset>
            </wp:positionV>
            <wp:extent cx="2759710" cy="2759710"/>
            <wp:effectExtent l="152400" t="152400" r="326390" b="326390"/>
            <wp:wrapNone/>
            <wp:docPr id="16" name="Imagen 29" descr="Android Studio - Opiniones | Faceboo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n 29" descr="Android Studio - Opiniones | Facebook"/>
                    <pic:cNvPicPr>
                      <a:picLocks/>
                    </pic:cNvPicPr>
                  </pic:nvPicPr>
                  <pic:blipFill>
                    <a:blip r:embed="rId28"/>
                    <a:srcRect/>
                    <a:stretch>
                      <a:fillRect/>
                    </a:stretch>
                  </pic:blipFill>
                  <pic:spPr bwMode="auto">
                    <a:xfrm>
                      <a:off x="0" y="0"/>
                      <a:ext cx="2759710" cy="27597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2FC776" w14:textId="77777777" w:rsidR="00502996" w:rsidRDefault="00502996" w:rsidP="00DF6FE7">
      <w:pPr>
        <w:jc w:val="both"/>
        <w:rPr>
          <w:noProof/>
        </w:rPr>
      </w:pPr>
    </w:p>
    <w:p w14:paraId="6203D6B4" w14:textId="77777777" w:rsidR="00502996" w:rsidRDefault="00502996" w:rsidP="00DF6FE7">
      <w:pPr>
        <w:jc w:val="both"/>
        <w:rPr>
          <w:noProof/>
        </w:rPr>
      </w:pPr>
    </w:p>
    <w:p w14:paraId="48509341" w14:textId="77777777" w:rsidR="00502996" w:rsidRDefault="00502996" w:rsidP="00DF6FE7">
      <w:pPr>
        <w:jc w:val="both"/>
        <w:rPr>
          <w:noProof/>
        </w:rPr>
      </w:pPr>
    </w:p>
    <w:p w14:paraId="562DF29D" w14:textId="77777777" w:rsidR="00502996" w:rsidRDefault="00502996" w:rsidP="00DF6FE7">
      <w:pPr>
        <w:jc w:val="both"/>
        <w:rPr>
          <w:noProof/>
        </w:rPr>
      </w:pPr>
    </w:p>
    <w:p w14:paraId="3BC14E3F" w14:textId="77777777" w:rsidR="00502996" w:rsidRDefault="00502996" w:rsidP="00DF6FE7">
      <w:pPr>
        <w:jc w:val="both"/>
        <w:rPr>
          <w:noProof/>
        </w:rPr>
      </w:pPr>
    </w:p>
    <w:p w14:paraId="01E39F3B" w14:textId="77777777" w:rsidR="00502996" w:rsidRDefault="00502996" w:rsidP="00DF6FE7">
      <w:pPr>
        <w:jc w:val="both"/>
        <w:rPr>
          <w:noProof/>
        </w:rPr>
      </w:pPr>
    </w:p>
    <w:p w14:paraId="146053D5" w14:textId="77777777" w:rsidR="00502996" w:rsidRDefault="00502996" w:rsidP="00DF6FE7">
      <w:pPr>
        <w:jc w:val="both"/>
        <w:rPr>
          <w:noProof/>
        </w:rPr>
      </w:pPr>
    </w:p>
    <w:p w14:paraId="4E7CCB1A" w14:textId="77777777" w:rsidR="00502996" w:rsidRDefault="00502996" w:rsidP="00DF6FE7">
      <w:pPr>
        <w:jc w:val="both"/>
        <w:rPr>
          <w:noProof/>
        </w:rPr>
      </w:pPr>
    </w:p>
    <w:p w14:paraId="2488822F" w14:textId="77777777" w:rsidR="00502996" w:rsidRPr="00BC04B1" w:rsidRDefault="00A65732" w:rsidP="00502996">
      <w:pPr>
        <w:rPr>
          <w:b/>
          <w:bCs/>
          <w:noProof/>
          <w:color w:val="007789"/>
          <w:sz w:val="52"/>
          <w:szCs w:val="52"/>
        </w:rPr>
      </w:pPr>
      <w:r>
        <w:rPr>
          <w:noProof/>
        </w:rPr>
        <w:drawing>
          <wp:anchor distT="0" distB="0" distL="114300" distR="114300" simplePos="0" relativeHeight="251675648" behindDoc="1" locked="0" layoutInCell="1" allowOverlap="1" wp14:anchorId="35D8B648" wp14:editId="55D5AE37">
            <wp:simplePos x="0" y="0"/>
            <wp:positionH relativeFrom="page">
              <wp:align>left</wp:align>
            </wp:positionH>
            <wp:positionV relativeFrom="paragraph">
              <wp:posOffset>-2325370</wp:posOffset>
            </wp:positionV>
            <wp:extent cx="8089900" cy="14351000"/>
            <wp:effectExtent l="0" t="0" r="0" b="0"/>
            <wp:wrapNone/>
            <wp:docPr id="15" name="Imagen 195" descr="Imagen en blanco y negro&#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5" descr="Imagen en blanco y negro&#10;&#10;Descripción generada automáticamente con confianza media"/>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89900" cy="1435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01894774" wp14:editId="0A86EDF5">
                <wp:simplePos x="0" y="0"/>
                <wp:positionH relativeFrom="margin">
                  <wp:posOffset>-140335</wp:posOffset>
                </wp:positionH>
                <wp:positionV relativeFrom="paragraph">
                  <wp:posOffset>515620</wp:posOffset>
                </wp:positionV>
                <wp:extent cx="5481320" cy="31115"/>
                <wp:effectExtent l="50800" t="38100" r="30480" b="7048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1320" cy="3111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2CD57510" id="Conector recto 14"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05pt,40.6pt" to="420.55pt,4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" strokecolor="#00a0b8" strokeweight="2pt">
                <v:shadow on="t" color="black" opacity="24903f" origin=",.5" offset="0,.55556mm"/>
                <o:lock v:ext="edit" shapetype="f"/>
                <w10:wrap anchorx="margin"/>
              </v:line>
            </w:pict>
          </mc:Fallback>
        </mc:AlternateContent>
      </w:r>
      <w:r w:rsidR="00502996" w:rsidRPr="00BC04B1">
        <w:rPr>
          <w:b/>
          <w:bCs/>
          <w:noProof/>
          <w:color w:val="007789"/>
          <w:sz w:val="52"/>
          <w:szCs w:val="52"/>
        </w:rPr>
        <w:t>Diccionario de datos</w:t>
      </w:r>
    </w:p>
    <w:p w14:paraId="23F70178" w14:textId="77777777" w:rsidR="00502996" w:rsidRDefault="00502996" w:rsidP="00DF6FE7">
      <w:pPr>
        <w:jc w:val="both"/>
        <w:rPr>
          <w:noProof/>
        </w:rPr>
      </w:pPr>
    </w:p>
    <w:p w14:paraId="56001B81" w14:textId="77777777" w:rsidR="00502996" w:rsidRDefault="00502996" w:rsidP="00DF6FE7">
      <w:pPr>
        <w:jc w:val="both"/>
      </w:pPr>
      <w:r>
        <w:t>Para el almacenamiento de datos del software, se definen los campos necesarios para cada una de las entidades relacionadas con el aplicativo.</w:t>
      </w:r>
    </w:p>
    <w:p w14:paraId="5D2C0591" w14:textId="77777777" w:rsidR="00502996" w:rsidRDefault="00A65732" w:rsidP="00DF6FE7">
      <w:pPr>
        <w:jc w:val="both"/>
      </w:pPr>
      <w:r w:rsidRPr="00D11DF5">
        <w:rPr>
          <w:noProof/>
        </w:rPr>
        <w:drawing>
          <wp:inline distT="0" distB="0" distL="0" distR="0" wp14:anchorId="7563880C" wp14:editId="06673AF9">
            <wp:extent cx="5015230" cy="2820035"/>
            <wp:effectExtent l="0" t="0" r="0" b="0"/>
            <wp:docPr id="3" name="Imagen 62"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2" descr="Tabla&#10;&#10;Descripción generada automáticamente"/>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5230" cy="2820035"/>
                    </a:xfrm>
                    <a:prstGeom prst="rect">
                      <a:avLst/>
                    </a:prstGeom>
                    <a:noFill/>
                    <a:ln>
                      <a:noFill/>
                    </a:ln>
                  </pic:spPr>
                </pic:pic>
              </a:graphicData>
            </a:graphic>
          </wp:inline>
        </w:drawing>
      </w:r>
      <w:r w:rsidRPr="00D11DF5">
        <w:rPr>
          <w:noProof/>
        </w:rPr>
        <w:drawing>
          <wp:inline distT="0" distB="0" distL="0" distR="0" wp14:anchorId="414E0F0A" wp14:editId="6AA3CF64">
            <wp:extent cx="5015230" cy="2235835"/>
            <wp:effectExtent l="0" t="0" r="0" b="0"/>
            <wp:docPr id="4" name="Imagen 63"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3" descr="Tabla&#10;&#10;Descripción generada automáticamente"/>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5230" cy="2235835"/>
                    </a:xfrm>
                    <a:prstGeom prst="rect">
                      <a:avLst/>
                    </a:prstGeom>
                    <a:noFill/>
                    <a:ln>
                      <a:noFill/>
                    </a:ln>
                  </pic:spPr>
                </pic:pic>
              </a:graphicData>
            </a:graphic>
          </wp:inline>
        </w:drawing>
      </w:r>
      <w:r w:rsidRPr="00D11DF5">
        <w:rPr>
          <w:noProof/>
        </w:rPr>
        <w:lastRenderedPageBreak/>
        <w:drawing>
          <wp:inline distT="0" distB="0" distL="0" distR="0" wp14:anchorId="29582A96" wp14:editId="36668E9D">
            <wp:extent cx="5044440" cy="1956435"/>
            <wp:effectExtent l="0" t="0" r="0" b="0"/>
            <wp:docPr id="5" name="Imagen 192"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2" descr="Tabla&#10;&#10;Descripción generada automáticamente"/>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4440" cy="1956435"/>
                    </a:xfrm>
                    <a:prstGeom prst="rect">
                      <a:avLst/>
                    </a:prstGeom>
                    <a:noFill/>
                    <a:ln>
                      <a:noFill/>
                    </a:ln>
                  </pic:spPr>
                </pic:pic>
              </a:graphicData>
            </a:graphic>
          </wp:inline>
        </w:drawing>
      </w:r>
      <w:r>
        <w:rPr>
          <w:noProof/>
        </w:rPr>
        <w:drawing>
          <wp:anchor distT="0" distB="0" distL="114300" distR="114300" simplePos="0" relativeHeight="251676672" behindDoc="1" locked="0" layoutInCell="1" allowOverlap="1" wp14:anchorId="1779F9E0" wp14:editId="3D73BBE0">
            <wp:simplePos x="0" y="0"/>
            <wp:positionH relativeFrom="page">
              <wp:posOffset>-59055</wp:posOffset>
            </wp:positionH>
            <wp:positionV relativeFrom="paragraph">
              <wp:posOffset>-4786630</wp:posOffset>
            </wp:positionV>
            <wp:extent cx="8089900" cy="14351000"/>
            <wp:effectExtent l="0" t="0" r="0" b="0"/>
            <wp:wrapNone/>
            <wp:docPr id="13" name="Imagen 196" descr="Imagen en blanco y negro&#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6" descr="Imagen en blanco y negro&#10;&#10;Descripción generada automáticamente con confianza media"/>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89900" cy="1435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1DF5">
        <w:rPr>
          <w:noProof/>
        </w:rPr>
        <w:drawing>
          <wp:inline distT="0" distB="0" distL="0" distR="0" wp14:anchorId="1BFB4E61" wp14:editId="12FA9617">
            <wp:extent cx="5015865" cy="2781935"/>
            <wp:effectExtent l="0" t="0" r="0" b="0"/>
            <wp:docPr id="6" name="Imagen 193"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3" descr="Tabla&#10;&#10;Descripción generada automáticamente"/>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5865" cy="2781935"/>
                    </a:xfrm>
                    <a:prstGeom prst="rect">
                      <a:avLst/>
                    </a:prstGeom>
                    <a:noFill/>
                    <a:ln>
                      <a:noFill/>
                    </a:ln>
                  </pic:spPr>
                </pic:pic>
              </a:graphicData>
            </a:graphic>
          </wp:inline>
        </w:drawing>
      </w:r>
      <w:r w:rsidRPr="00D11DF5">
        <w:rPr>
          <w:noProof/>
        </w:rPr>
        <w:drawing>
          <wp:inline distT="0" distB="0" distL="0" distR="0" wp14:anchorId="325CA255" wp14:editId="26CC76A4">
            <wp:extent cx="5015230" cy="3112135"/>
            <wp:effectExtent l="0" t="0" r="0" b="0"/>
            <wp:docPr id="7" name="Imagen 194"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4" descr="Tabla&#10;&#10;Descripción generada automáticamente"/>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5230" cy="3112135"/>
                    </a:xfrm>
                    <a:prstGeom prst="rect">
                      <a:avLst/>
                    </a:prstGeom>
                    <a:noFill/>
                    <a:ln>
                      <a:noFill/>
                    </a:ln>
                  </pic:spPr>
                </pic:pic>
              </a:graphicData>
            </a:graphic>
          </wp:inline>
        </w:drawing>
      </w:r>
    </w:p>
    <w:p w14:paraId="7CDE867B" w14:textId="77777777" w:rsidR="00502996" w:rsidRDefault="00502996" w:rsidP="00DF6FE7">
      <w:pPr>
        <w:jc w:val="both"/>
        <w:rPr>
          <w:noProof/>
        </w:rPr>
      </w:pPr>
    </w:p>
    <w:p w14:paraId="7FDA11B8" w14:textId="77777777" w:rsidR="00502996" w:rsidRDefault="00502996" w:rsidP="00DF6FE7">
      <w:pPr>
        <w:jc w:val="both"/>
        <w:rPr>
          <w:noProof/>
        </w:rPr>
      </w:pPr>
    </w:p>
    <w:p w14:paraId="6BE6B58E" w14:textId="77777777" w:rsidR="00502996" w:rsidRDefault="00502996" w:rsidP="00DF6FE7">
      <w:pPr>
        <w:jc w:val="both"/>
        <w:rPr>
          <w:noProof/>
        </w:rPr>
      </w:pPr>
    </w:p>
    <w:p w14:paraId="0CCFF037" w14:textId="77777777" w:rsidR="00502996" w:rsidRDefault="00502996" w:rsidP="00DF6FE7">
      <w:pPr>
        <w:jc w:val="both"/>
        <w:rPr>
          <w:noProof/>
        </w:rPr>
      </w:pPr>
    </w:p>
    <w:p w14:paraId="203F298D" w14:textId="77777777" w:rsidR="00502996" w:rsidRDefault="00502996" w:rsidP="00DF6FE7">
      <w:pPr>
        <w:jc w:val="both"/>
        <w:rPr>
          <w:noProof/>
        </w:rPr>
      </w:pPr>
    </w:p>
    <w:p w14:paraId="3229C936" w14:textId="77777777" w:rsidR="00502996" w:rsidRDefault="00502996" w:rsidP="00DF6FE7">
      <w:pPr>
        <w:jc w:val="both"/>
        <w:rPr>
          <w:noProof/>
        </w:rPr>
      </w:pPr>
    </w:p>
    <w:p w14:paraId="0818DEEF" w14:textId="77777777" w:rsidR="00502996" w:rsidRDefault="00502996" w:rsidP="00DF6FE7">
      <w:pPr>
        <w:jc w:val="both"/>
        <w:rPr>
          <w:noProof/>
        </w:rPr>
      </w:pPr>
    </w:p>
    <w:p w14:paraId="3D2D20C9" w14:textId="77777777" w:rsidR="00502996" w:rsidRDefault="00502996" w:rsidP="00DF6FE7">
      <w:pPr>
        <w:jc w:val="both"/>
        <w:rPr>
          <w:noProof/>
        </w:rPr>
      </w:pPr>
    </w:p>
    <w:p w14:paraId="074F8E13" w14:textId="77777777" w:rsidR="00502996" w:rsidRPr="00BC04B1" w:rsidRDefault="00A65732" w:rsidP="00502996">
      <w:pPr>
        <w:rPr>
          <w:b/>
          <w:bCs/>
          <w:noProof/>
          <w:color w:val="007789"/>
          <w:sz w:val="52"/>
          <w:szCs w:val="52"/>
        </w:rPr>
      </w:pPr>
      <w:r>
        <w:rPr>
          <w:noProof/>
        </w:rPr>
        <w:drawing>
          <wp:anchor distT="0" distB="0" distL="114300" distR="114300" simplePos="0" relativeHeight="251678720" behindDoc="1" locked="0" layoutInCell="1" allowOverlap="1" wp14:anchorId="0CF02A4D" wp14:editId="749392B4">
            <wp:simplePos x="0" y="0"/>
            <wp:positionH relativeFrom="page">
              <wp:posOffset>13335</wp:posOffset>
            </wp:positionH>
            <wp:positionV relativeFrom="paragraph">
              <wp:posOffset>-4643755</wp:posOffset>
            </wp:positionV>
            <wp:extent cx="8089900" cy="14351000"/>
            <wp:effectExtent l="0" t="0" r="0" b="0"/>
            <wp:wrapNone/>
            <wp:docPr id="12" name="Imagen 198" descr="Imagen en blanco y negro&#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8" descr="Imagen en blanco y negro&#10;&#10;Descripción generada automáticamente con confianza media"/>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89900" cy="1435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2996" w:rsidRPr="00BC04B1">
        <w:rPr>
          <w:b/>
          <w:bCs/>
          <w:noProof/>
          <w:color w:val="007789"/>
          <w:sz w:val="52"/>
          <w:szCs w:val="52"/>
        </w:rPr>
        <w:t>Aspecto Tecnico del desarrollo del sistema</w:t>
      </w:r>
    </w:p>
    <w:p w14:paraId="120A1438" w14:textId="77777777" w:rsidR="00502996" w:rsidRPr="00BC04B1" w:rsidRDefault="00A65732" w:rsidP="00502996">
      <w:pPr>
        <w:rPr>
          <w:b/>
          <w:bCs/>
          <w:noProof/>
          <w:color w:val="007789"/>
          <w:sz w:val="52"/>
          <w:szCs w:val="52"/>
        </w:rPr>
      </w:pPr>
      <w:r>
        <w:rPr>
          <w:noProof/>
        </w:rPr>
        <mc:AlternateContent>
          <mc:Choice Requires="wps">
            <w:drawing>
              <wp:anchor distT="0" distB="0" distL="114300" distR="114300" simplePos="0" relativeHeight="251677696" behindDoc="0" locked="0" layoutInCell="1" allowOverlap="1" wp14:anchorId="5C6FEF36" wp14:editId="4D38D324">
                <wp:simplePos x="0" y="0"/>
                <wp:positionH relativeFrom="margin">
                  <wp:posOffset>0</wp:posOffset>
                </wp:positionH>
                <wp:positionV relativeFrom="paragraph">
                  <wp:posOffset>38100</wp:posOffset>
                </wp:positionV>
                <wp:extent cx="5481320" cy="31115"/>
                <wp:effectExtent l="50800" t="38100" r="30480" b="70485"/>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1320" cy="31115"/>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17BB62F" id="Conector recto 11" o:spid="_x0000_s1026" style="position:absolute;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pt" to="431.6pt,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" strokecolor="#00a0b8" strokeweight="2pt">
                <v:shadow on="t" color="black" opacity="24903f" origin=",.5" offset="0,.55556mm"/>
                <o:lock v:ext="edit" shapetype="f"/>
                <w10:wrap anchorx="margin"/>
              </v:line>
            </w:pict>
          </mc:Fallback>
        </mc:AlternateContent>
      </w:r>
    </w:p>
    <w:p w14:paraId="27B66D5B" w14:textId="77777777" w:rsidR="00502996" w:rsidRDefault="00502996" w:rsidP="00DF6FE7">
      <w:pPr>
        <w:jc w:val="both"/>
      </w:pPr>
      <w:r>
        <w:t>En la siguiente sección se procede a realizar una descripción detallada sobre los aspectos técnicos del aplicativo, relacionado con la instalación de las herramientas necesarias para realizar modificaciones requeridas de manera ordenada</w:t>
      </w:r>
    </w:p>
    <w:p w14:paraId="1C8DFAB3" w14:textId="77777777" w:rsidR="00502996" w:rsidRDefault="00502996" w:rsidP="00DF6FE7">
      <w:pPr>
        <w:jc w:val="both"/>
        <w:rPr>
          <w:noProof/>
        </w:rPr>
      </w:pPr>
    </w:p>
    <w:p w14:paraId="0DD7792D" w14:textId="77777777" w:rsidR="00502996" w:rsidRDefault="00A65732" w:rsidP="00DF6FE7">
      <w:pPr>
        <w:jc w:val="both"/>
        <w:rPr>
          <w:noProof/>
        </w:rPr>
      </w:pPr>
      <w:r>
        <w:rPr>
          <w:noProof/>
        </w:rPr>
        <w:drawing>
          <wp:anchor distT="273812" distB="658876" distL="388112" distR="775335" simplePos="0" relativeHeight="251680768" behindDoc="0" locked="0" layoutInCell="1" allowOverlap="1" wp14:anchorId="1808F4D5" wp14:editId="2AA5404F">
            <wp:simplePos x="0" y="0"/>
            <wp:positionH relativeFrom="margin">
              <wp:posOffset>-24765</wp:posOffset>
            </wp:positionH>
            <wp:positionV relativeFrom="paragraph">
              <wp:posOffset>161925</wp:posOffset>
            </wp:positionV>
            <wp:extent cx="5274310" cy="2964180"/>
            <wp:effectExtent l="152400" t="152400" r="326390" b="325120"/>
            <wp:wrapNone/>
            <wp:docPr id="10" name="Imagen 200" descr="Aspectos legales a tener en cuenta si desarrollo y vendo software |  Noticias de Itainnova en Heraldo.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n 200" descr="Aspectos legales a tener en cuenta si desarrollo y vendo software |  Noticias de Itainnova en Heraldo.es"/>
                    <pic:cNvPicPr>
                      <a:picLocks/>
                    </pic:cNvPicPr>
                  </pic:nvPicPr>
                  <pic:blipFill>
                    <a:blip r:embed="rId34"/>
                    <a:srcRect/>
                    <a:stretch>
                      <a:fillRect/>
                    </a:stretch>
                  </pic:blipFill>
                  <pic:spPr bwMode="auto">
                    <a:xfrm>
                      <a:off x="0" y="0"/>
                      <a:ext cx="5274310" cy="29641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E506627" w14:textId="77777777" w:rsidR="00502996" w:rsidRDefault="00502996" w:rsidP="00DF6FE7">
      <w:pPr>
        <w:jc w:val="both"/>
        <w:rPr>
          <w:noProof/>
        </w:rPr>
      </w:pPr>
    </w:p>
    <w:p w14:paraId="0D6B9F7E" w14:textId="77777777" w:rsidR="00502996" w:rsidRDefault="00502996" w:rsidP="00DF6FE7">
      <w:pPr>
        <w:jc w:val="both"/>
        <w:rPr>
          <w:noProof/>
        </w:rPr>
      </w:pPr>
    </w:p>
    <w:p w14:paraId="74D25686" w14:textId="77777777" w:rsidR="00502996" w:rsidRDefault="00502996" w:rsidP="00DF6FE7">
      <w:pPr>
        <w:jc w:val="both"/>
        <w:rPr>
          <w:noProof/>
        </w:rPr>
      </w:pPr>
    </w:p>
    <w:p w14:paraId="444E43E5" w14:textId="77777777" w:rsidR="00502996" w:rsidRDefault="00502996" w:rsidP="00DF6FE7">
      <w:pPr>
        <w:jc w:val="both"/>
        <w:rPr>
          <w:noProof/>
        </w:rPr>
      </w:pPr>
    </w:p>
    <w:p w14:paraId="098F93B8" w14:textId="77777777" w:rsidR="00502996" w:rsidRDefault="00502996" w:rsidP="00DF6FE7">
      <w:pPr>
        <w:jc w:val="both"/>
        <w:rPr>
          <w:noProof/>
        </w:rPr>
      </w:pPr>
    </w:p>
    <w:p w14:paraId="6422A00E" w14:textId="77777777" w:rsidR="00502996" w:rsidRDefault="00502996" w:rsidP="00DF6FE7">
      <w:pPr>
        <w:jc w:val="both"/>
        <w:rPr>
          <w:noProof/>
        </w:rPr>
      </w:pPr>
    </w:p>
    <w:p w14:paraId="1F632B5B" w14:textId="77777777" w:rsidR="00502996" w:rsidRDefault="00502996" w:rsidP="00DF6FE7">
      <w:pPr>
        <w:jc w:val="both"/>
        <w:rPr>
          <w:noProof/>
        </w:rPr>
      </w:pPr>
    </w:p>
    <w:p w14:paraId="3A82F59C" w14:textId="77777777" w:rsidR="00502996" w:rsidRDefault="00502996" w:rsidP="00DF6FE7">
      <w:pPr>
        <w:jc w:val="both"/>
        <w:rPr>
          <w:noProof/>
        </w:rPr>
      </w:pPr>
    </w:p>
    <w:p w14:paraId="4D153A50" w14:textId="77777777" w:rsidR="00502996" w:rsidRDefault="00502996" w:rsidP="00DF6FE7">
      <w:pPr>
        <w:jc w:val="both"/>
        <w:rPr>
          <w:noProof/>
        </w:rPr>
      </w:pPr>
    </w:p>
    <w:p w14:paraId="426AE455" w14:textId="77777777" w:rsidR="00502996" w:rsidRDefault="00502996" w:rsidP="00DF6FE7">
      <w:pPr>
        <w:jc w:val="both"/>
        <w:rPr>
          <w:noProof/>
        </w:rPr>
      </w:pPr>
    </w:p>
    <w:p w14:paraId="19C65F7B" w14:textId="77777777" w:rsidR="00502996" w:rsidRDefault="00502996" w:rsidP="00DF6FE7">
      <w:pPr>
        <w:jc w:val="both"/>
        <w:rPr>
          <w:noProof/>
        </w:rPr>
      </w:pPr>
    </w:p>
    <w:p w14:paraId="6A49B9EA" w14:textId="77777777" w:rsidR="00502996" w:rsidRDefault="00502996" w:rsidP="00DF6FE7">
      <w:pPr>
        <w:jc w:val="both"/>
        <w:rPr>
          <w:noProof/>
        </w:rPr>
      </w:pPr>
    </w:p>
    <w:p w14:paraId="296E23BF" w14:textId="77777777" w:rsidR="00502996" w:rsidRDefault="00502996" w:rsidP="00DF6FE7">
      <w:pPr>
        <w:jc w:val="both"/>
        <w:rPr>
          <w:noProof/>
        </w:rPr>
      </w:pPr>
    </w:p>
    <w:p w14:paraId="015E12C8" w14:textId="77777777" w:rsidR="00502996" w:rsidRDefault="00502996" w:rsidP="00DF6FE7">
      <w:pPr>
        <w:jc w:val="both"/>
        <w:rPr>
          <w:noProof/>
        </w:rPr>
      </w:pPr>
    </w:p>
    <w:p w14:paraId="11034592" w14:textId="77777777" w:rsidR="00502996" w:rsidRDefault="00502996" w:rsidP="00DF6FE7">
      <w:pPr>
        <w:jc w:val="both"/>
        <w:rPr>
          <w:noProof/>
        </w:rPr>
      </w:pPr>
    </w:p>
    <w:p w14:paraId="4590AD62" w14:textId="77777777" w:rsidR="00502996" w:rsidRDefault="00502996" w:rsidP="00DF6FE7">
      <w:pPr>
        <w:jc w:val="both"/>
        <w:rPr>
          <w:noProof/>
        </w:rPr>
      </w:pPr>
    </w:p>
    <w:p w14:paraId="5A58688C" w14:textId="77777777" w:rsidR="00502996" w:rsidRDefault="00502996" w:rsidP="00DF6FE7">
      <w:pPr>
        <w:jc w:val="both"/>
        <w:rPr>
          <w:noProof/>
        </w:rPr>
      </w:pPr>
    </w:p>
    <w:p w14:paraId="0CAFA039" w14:textId="77777777" w:rsidR="00502996" w:rsidRDefault="00502996" w:rsidP="00DF6FE7">
      <w:pPr>
        <w:jc w:val="both"/>
        <w:rPr>
          <w:noProof/>
        </w:rPr>
      </w:pPr>
    </w:p>
    <w:p w14:paraId="48A26A9F" w14:textId="77777777" w:rsidR="00502996" w:rsidRPr="00BC04B1" w:rsidRDefault="00A65732" w:rsidP="00502996">
      <w:pPr>
        <w:jc w:val="both"/>
        <w:rPr>
          <w:noProof/>
        </w:rPr>
      </w:pPr>
      <w:r>
        <w:rPr>
          <w:noProof/>
        </w:rPr>
        <w:drawing>
          <wp:anchor distT="0" distB="0" distL="114300" distR="114300" simplePos="0" relativeHeight="251682816" behindDoc="1" locked="0" layoutInCell="1" allowOverlap="1" wp14:anchorId="20A0E1A1" wp14:editId="56FCA98A">
            <wp:simplePos x="0" y="0"/>
            <wp:positionH relativeFrom="page">
              <wp:posOffset>-269240</wp:posOffset>
            </wp:positionH>
            <wp:positionV relativeFrom="paragraph">
              <wp:posOffset>-2843530</wp:posOffset>
            </wp:positionV>
            <wp:extent cx="8089900" cy="14351000"/>
            <wp:effectExtent l="0" t="0" r="0" b="0"/>
            <wp:wrapNone/>
            <wp:docPr id="9" name="Imagen 207" descr="Imagen en blanco y negro&#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07" descr="Imagen en blanco y negro&#10;&#10;Descripción generada automáticamente con confianza media"/>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89900" cy="1435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81792" behindDoc="0" locked="0" layoutInCell="1" allowOverlap="1" wp14:anchorId="3600FAFC" wp14:editId="5EA965F2">
                <wp:simplePos x="0" y="0"/>
                <wp:positionH relativeFrom="margin">
                  <wp:posOffset>-163830</wp:posOffset>
                </wp:positionH>
                <wp:positionV relativeFrom="paragraph">
                  <wp:posOffset>61595</wp:posOffset>
                </wp:positionV>
                <wp:extent cx="5240655" cy="1404620"/>
                <wp:effectExtent l="0" t="0" r="0" b="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40655" cy="1404620"/>
                        </a:xfrm>
                        <a:prstGeom prst="rect">
                          <a:avLst/>
                        </a:prstGeom>
                        <a:noFill/>
                        <a:ln w="9525">
                          <a:noFill/>
                          <a:miter lim="800000"/>
                          <a:headEnd/>
                          <a:tailEnd/>
                        </a:ln>
                      </wps:spPr>
                      <wps:txbx>
                        <w:txbxContent>
                          <w:p w14:paraId="22B04E86" w14:textId="77777777" w:rsidR="00502996" w:rsidRDefault="00502996" w:rsidP="00502996">
                            <w:pPr>
                              <w:pStyle w:val="Bibliografa"/>
                              <w:ind w:left="720" w:hanging="720"/>
                              <w:rPr>
                                <w:noProof/>
                              </w:rPr>
                            </w:pPr>
                          </w:p>
                          <w:p w14:paraId="60C130BC" w14:textId="77777777" w:rsidR="00502996" w:rsidRDefault="00502996" w:rsidP="00502996">
                            <w:pPr>
                              <w:pStyle w:val="Ttulo1"/>
                            </w:pPr>
                          </w:p>
                          <w:p w14:paraId="6E779621" w14:textId="77777777" w:rsidR="00502996" w:rsidRDefault="00502996" w:rsidP="00502996">
                            <w:pPr>
                              <w:pStyle w:val="Bibliografa"/>
                              <w:ind w:left="720" w:hanging="720"/>
                              <w:rPr>
                                <w:noProof/>
                                <w:sz w:val="24"/>
                                <w:szCs w:val="24"/>
                              </w:rPr>
                            </w:pPr>
                            <w:r>
                              <w:rPr>
                                <w:noProof/>
                              </w:rPr>
                              <w:t xml:space="preserve">APD. (18 de 11 de 2021). </w:t>
                            </w:r>
                            <w:r>
                              <w:rPr>
                                <w:i/>
                                <w:iCs/>
                                <w:noProof/>
                              </w:rPr>
                              <w:t>Redaccion APD.</w:t>
                            </w:r>
                            <w:r>
                              <w:rPr>
                                <w:noProof/>
                              </w:rPr>
                              <w:t xml:space="preserve"> Obtenido de Redaccion APD: https://www.apd.es/metodologia-scrum-que-es/</w:t>
                            </w:r>
                          </w:p>
                          <w:p w14:paraId="7CC75729" w14:textId="77777777" w:rsidR="00502996" w:rsidRDefault="00502996" w:rsidP="00502996">
                            <w:pPr>
                              <w:pStyle w:val="Bibliografa"/>
                              <w:ind w:left="720" w:hanging="720"/>
                              <w:rPr>
                                <w:noProof/>
                              </w:rPr>
                            </w:pPr>
                            <w:r>
                              <w:rPr>
                                <w:noProof/>
                              </w:rPr>
                              <w:t xml:space="preserve">Developers, A. (17 de 05 de 2021). </w:t>
                            </w:r>
                            <w:r>
                              <w:rPr>
                                <w:i/>
                                <w:iCs/>
                                <w:noProof/>
                              </w:rPr>
                              <w:t>Android Studio.</w:t>
                            </w:r>
                            <w:r>
                              <w:rPr>
                                <w:noProof/>
                              </w:rPr>
                              <w:t xml:space="preserve"> Obtenido de Android Studio: https://developer.android.com/studio/intro?hl=es-419</w:t>
                            </w:r>
                          </w:p>
                          <w:p w14:paraId="0667C4BF" w14:textId="77777777" w:rsidR="00502996" w:rsidRDefault="00502996" w:rsidP="00502996">
                            <w:pPr>
                              <w:pStyle w:val="Bibliografa"/>
                              <w:ind w:left="720" w:hanging="720"/>
                              <w:rPr>
                                <w:noProof/>
                              </w:rPr>
                            </w:pPr>
                            <w:r>
                              <w:rPr>
                                <w:noProof/>
                              </w:rPr>
                              <w:t xml:space="preserve">GitHub Inc. (08 de 03 de 2020). </w:t>
                            </w:r>
                            <w:r>
                              <w:rPr>
                                <w:i/>
                                <w:iCs/>
                                <w:noProof/>
                              </w:rPr>
                              <w:t>Github Docs.</w:t>
                            </w:r>
                            <w:r>
                              <w:rPr>
                                <w:noProof/>
                              </w:rPr>
                              <w:t xml:space="preserve"> Obtenido de GitHub Docs: https://docs.github.com/en/get-started/quickstart/hello-world</w:t>
                            </w:r>
                          </w:p>
                          <w:p w14:paraId="55F388CF" w14:textId="77777777" w:rsidR="00502996" w:rsidRDefault="00502996" w:rsidP="00502996">
                            <w:pPr>
                              <w:pStyle w:val="Bibliografa"/>
                              <w:ind w:left="720" w:hanging="720"/>
                              <w:rPr>
                                <w:noProof/>
                              </w:rPr>
                            </w:pPr>
                            <w:r>
                              <w:rPr>
                                <w:noProof/>
                              </w:rPr>
                              <w:t xml:space="preserve">Google Developers. (12 de 11 de 2021). </w:t>
                            </w:r>
                            <w:r>
                              <w:rPr>
                                <w:i/>
                                <w:iCs/>
                                <w:noProof/>
                              </w:rPr>
                              <w:t>Firebase.</w:t>
                            </w:r>
                            <w:r>
                              <w:rPr>
                                <w:noProof/>
                              </w:rPr>
                              <w:t xml:space="preserve"> Obtenido de Firebase: https://firebase.google.com/docs/database</w:t>
                            </w:r>
                          </w:p>
                          <w:p w14:paraId="7AD45A97" w14:textId="77777777" w:rsidR="00502996" w:rsidRDefault="00502996" w:rsidP="00502996">
                            <w:pPr>
                              <w:pStyle w:val="Bibliografa"/>
                              <w:ind w:left="720" w:hanging="720"/>
                              <w:rPr>
                                <w:noProof/>
                              </w:rPr>
                            </w:pPr>
                            <w:r>
                              <w:rPr>
                                <w:noProof/>
                              </w:rPr>
                              <w:t xml:space="preserve">Rock Content. (05 de 06 de 2019). </w:t>
                            </w:r>
                            <w:r>
                              <w:rPr>
                                <w:i/>
                                <w:iCs/>
                                <w:noProof/>
                              </w:rPr>
                              <w:t>RockContent Blog.</w:t>
                            </w:r>
                            <w:r>
                              <w:rPr>
                                <w:noProof/>
                              </w:rPr>
                              <w:t xml:space="preserve"> Obtenido de RockContent Blog: https://rockcontent.com/es/blog/que-es-java/</w:t>
                            </w:r>
                          </w:p>
                          <w:p w14:paraId="3FA45A8D" w14:textId="77777777" w:rsidR="00502996" w:rsidRDefault="00502996" w:rsidP="00502996"/>
                          <w:p w14:paraId="1F32AB44" w14:textId="77777777" w:rsidR="00502996" w:rsidRDefault="0050299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00FAFC" id="Cuadro de texto 8" o:spid="_x0000_s1053" type="#_x0000_t202" style="position:absolute;left:0;text-align:left;margin-left:-12.9pt;margin-top:4.85pt;width:412.6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" filled="f" stroked="f">
                <v:textbox style="mso-fit-shape-to-text:t">
                  <w:txbxContent>
                    <w:p w14:paraId="22B04E86" w14:textId="77777777" w:rsidR="00502996" w:rsidRDefault="00502996" w:rsidP="00502996">
                      <w:pPr>
                        <w:pStyle w:val="Bibliografa"/>
                        <w:ind w:left="720" w:hanging="720"/>
                        <w:rPr>
                          <w:noProof/>
                        </w:rPr>
                      </w:pPr>
                    </w:p>
                    <w:p w14:paraId="60C130BC" w14:textId="77777777" w:rsidR="00502996" w:rsidRDefault="00502996" w:rsidP="00502996">
                      <w:pPr>
                        <w:pStyle w:val="Ttulo1"/>
                      </w:pPr>
                    </w:p>
                    <w:p w14:paraId="6E779621" w14:textId="77777777" w:rsidR="00502996" w:rsidRDefault="00502996" w:rsidP="00502996">
                      <w:pPr>
                        <w:pStyle w:val="Bibliografa"/>
                        <w:ind w:left="720" w:hanging="720"/>
                        <w:rPr>
                          <w:noProof/>
                          <w:sz w:val="24"/>
                          <w:szCs w:val="24"/>
                        </w:rPr>
                      </w:pPr>
                      <w:r>
                        <w:rPr>
                          <w:noProof/>
                        </w:rPr>
                        <w:t xml:space="preserve">APD. (18 de 11 de 2021). </w:t>
                      </w:r>
                      <w:r>
                        <w:rPr>
                          <w:i/>
                          <w:iCs/>
                          <w:noProof/>
                        </w:rPr>
                        <w:t>Redaccion APD.</w:t>
                      </w:r>
                      <w:r>
                        <w:rPr>
                          <w:noProof/>
                        </w:rPr>
                        <w:t xml:space="preserve"> Obtenido de Redaccion APD: https://www.apd.es/metodologia-scrum-que-es/</w:t>
                      </w:r>
                    </w:p>
                    <w:p w14:paraId="7CC75729" w14:textId="77777777" w:rsidR="00502996" w:rsidRDefault="00502996" w:rsidP="00502996">
                      <w:pPr>
                        <w:pStyle w:val="Bibliografa"/>
                        <w:ind w:left="720" w:hanging="720"/>
                        <w:rPr>
                          <w:noProof/>
                        </w:rPr>
                      </w:pPr>
                      <w:r>
                        <w:rPr>
                          <w:noProof/>
                        </w:rPr>
                        <w:t xml:space="preserve">Developers, A. (17 de 05 de 2021). </w:t>
                      </w:r>
                      <w:r>
                        <w:rPr>
                          <w:i/>
                          <w:iCs/>
                          <w:noProof/>
                        </w:rPr>
                        <w:t>Android Studio.</w:t>
                      </w:r>
                      <w:r>
                        <w:rPr>
                          <w:noProof/>
                        </w:rPr>
                        <w:t xml:space="preserve"> Obtenido de Android Studio: https://developer.android.com/studio/intro?hl=es-419</w:t>
                      </w:r>
                    </w:p>
                    <w:p w14:paraId="0667C4BF" w14:textId="77777777" w:rsidR="00502996" w:rsidRDefault="00502996" w:rsidP="00502996">
                      <w:pPr>
                        <w:pStyle w:val="Bibliografa"/>
                        <w:ind w:left="720" w:hanging="720"/>
                        <w:rPr>
                          <w:noProof/>
                        </w:rPr>
                      </w:pPr>
                      <w:r>
                        <w:rPr>
                          <w:noProof/>
                        </w:rPr>
                        <w:t xml:space="preserve">GitHub Inc. (08 de 03 de 2020). </w:t>
                      </w:r>
                      <w:r>
                        <w:rPr>
                          <w:i/>
                          <w:iCs/>
                          <w:noProof/>
                        </w:rPr>
                        <w:t>Github Docs.</w:t>
                      </w:r>
                      <w:r>
                        <w:rPr>
                          <w:noProof/>
                        </w:rPr>
                        <w:t xml:space="preserve"> Obtenido de GitHub Docs: https://docs.github.com/en/get-started/quickstart/hello-world</w:t>
                      </w:r>
                    </w:p>
                    <w:p w14:paraId="55F388CF" w14:textId="77777777" w:rsidR="00502996" w:rsidRDefault="00502996" w:rsidP="00502996">
                      <w:pPr>
                        <w:pStyle w:val="Bibliografa"/>
                        <w:ind w:left="720" w:hanging="720"/>
                        <w:rPr>
                          <w:noProof/>
                        </w:rPr>
                      </w:pPr>
                      <w:r>
                        <w:rPr>
                          <w:noProof/>
                        </w:rPr>
                        <w:t xml:space="preserve">Google Developers. (12 de 11 de 2021). </w:t>
                      </w:r>
                      <w:r>
                        <w:rPr>
                          <w:i/>
                          <w:iCs/>
                          <w:noProof/>
                        </w:rPr>
                        <w:t>Firebase.</w:t>
                      </w:r>
                      <w:r>
                        <w:rPr>
                          <w:noProof/>
                        </w:rPr>
                        <w:t xml:space="preserve"> Obtenido de Firebase: https://firebase.google.com/docs/database</w:t>
                      </w:r>
                    </w:p>
                    <w:p w14:paraId="7AD45A97" w14:textId="77777777" w:rsidR="00502996" w:rsidRDefault="00502996" w:rsidP="00502996">
                      <w:pPr>
                        <w:pStyle w:val="Bibliografa"/>
                        <w:ind w:left="720" w:hanging="720"/>
                        <w:rPr>
                          <w:noProof/>
                        </w:rPr>
                      </w:pPr>
                      <w:r>
                        <w:rPr>
                          <w:noProof/>
                        </w:rPr>
                        <w:t xml:space="preserve">Rock Content. (05 de 06 de 2019). </w:t>
                      </w:r>
                      <w:r>
                        <w:rPr>
                          <w:i/>
                          <w:iCs/>
                          <w:noProof/>
                        </w:rPr>
                        <w:t>RockContent Blog.</w:t>
                      </w:r>
                      <w:r>
                        <w:rPr>
                          <w:noProof/>
                        </w:rPr>
                        <w:t xml:space="preserve"> Obtenido de RockContent Blog: https://rockcontent.com/es/blog/que-es-java/</w:t>
                      </w:r>
                    </w:p>
                    <w:p w14:paraId="3FA45A8D" w14:textId="77777777" w:rsidR="00502996" w:rsidRDefault="00502996" w:rsidP="00502996"/>
                    <w:p w14:paraId="1F32AB44" w14:textId="77777777" w:rsidR="00502996" w:rsidRDefault="00502996"/>
                  </w:txbxContent>
                </v:textbox>
                <w10:wrap anchorx="margin"/>
              </v:shape>
            </w:pict>
          </mc:Fallback>
        </mc:AlternateContent>
      </w:r>
      <w:r w:rsidR="00502996" w:rsidRPr="00BC04B1">
        <w:rPr>
          <w:b/>
          <w:bCs/>
          <w:noProof/>
          <w:color w:val="007789"/>
          <w:sz w:val="52"/>
          <w:szCs w:val="52"/>
        </w:rPr>
        <w:t>Referencias Bibliograficas</w:t>
      </w:r>
    </w:p>
    <w:p w14:paraId="19E12D48" w14:textId="77777777" w:rsidR="00502996" w:rsidRDefault="00A65732" w:rsidP="00502996">
      <w:pPr>
        <w:jc w:val="both"/>
        <w:rPr>
          <w:noProof/>
        </w:rPr>
      </w:pPr>
      <w:r>
        <w:rPr>
          <w:noProof/>
        </w:rPr>
        <mc:AlternateContent>
          <mc:Choice Requires="wps">
            <w:drawing>
              <wp:anchor distT="0" distB="0" distL="114300" distR="114300" simplePos="0" relativeHeight="251679744" behindDoc="0" locked="0" layoutInCell="1" allowOverlap="1" wp14:anchorId="23B8CAEF" wp14:editId="034DFA63">
                <wp:simplePos x="0" y="0"/>
                <wp:positionH relativeFrom="margin">
                  <wp:posOffset>-40005</wp:posOffset>
                </wp:positionH>
                <wp:positionV relativeFrom="paragraph">
                  <wp:posOffset>53975</wp:posOffset>
                </wp:positionV>
                <wp:extent cx="5481320" cy="30480"/>
                <wp:effectExtent l="50800" t="38100" r="30480" b="71120"/>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1320" cy="30480"/>
                        </a:xfrm>
                        <a:prstGeom prst="line">
                          <a:avLst/>
                        </a:prstGeom>
                        <a:noFill/>
                        <a:ln w="25400" cap="flat" cmpd="sng" algn="ctr">
                          <a:solidFill>
                            <a:srgbClr val="00A0B8"/>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0B7826FF" id="Conector recto 1"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5pt,4.25pt" to="428.45pt,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" strokecolor="#00a0b8" strokeweight="2pt">
                <v:shadow on="t" color="black" opacity="24903f" origin=",.5" offset="0,.55556mm"/>
                <o:lock v:ext="edit" shapetype="f"/>
                <w10:wrap anchorx="margin"/>
              </v:line>
            </w:pict>
          </mc:Fallback>
        </mc:AlternateContent>
      </w:r>
    </w:p>
    <w:p w14:paraId="6E92DCA0" w14:textId="77777777" w:rsidR="00502996" w:rsidRDefault="00502996" w:rsidP="00DF6FE7">
      <w:pPr>
        <w:jc w:val="both"/>
        <w:rPr>
          <w:noProof/>
        </w:rPr>
      </w:pPr>
    </w:p>
    <w:p w14:paraId="1326CC2E" w14:textId="77777777" w:rsidR="00502996" w:rsidRDefault="00502996" w:rsidP="00DF6FE7">
      <w:pPr>
        <w:jc w:val="both"/>
        <w:rPr>
          <w:noProof/>
        </w:rPr>
      </w:pPr>
    </w:p>
    <w:p w14:paraId="5273C379" w14:textId="77777777" w:rsidR="00502996" w:rsidRDefault="00502996" w:rsidP="00502996">
      <w:pPr>
        <w:pStyle w:val="Ttulo1"/>
      </w:pPr>
    </w:p>
    <w:p w14:paraId="3E1ECCBA" w14:textId="77777777" w:rsidR="00502996" w:rsidRDefault="00502996" w:rsidP="00502996"/>
    <w:p w14:paraId="3EA0D842" w14:textId="77777777" w:rsidR="00502996" w:rsidRDefault="00502996" w:rsidP="00DF6FE7">
      <w:pPr>
        <w:jc w:val="both"/>
        <w:rPr>
          <w:noProof/>
        </w:rPr>
      </w:pPr>
    </w:p>
    <w:p w14:paraId="3B9529E7" w14:textId="77777777" w:rsidR="00502996" w:rsidRDefault="00502996" w:rsidP="00DF6FE7">
      <w:pPr>
        <w:jc w:val="both"/>
        <w:rPr>
          <w:noProof/>
        </w:rPr>
      </w:pPr>
    </w:p>
    <w:p w14:paraId="64755929" w14:textId="77777777" w:rsidR="00502996" w:rsidRDefault="00502996" w:rsidP="00DF6FE7">
      <w:pPr>
        <w:jc w:val="both"/>
        <w:rPr>
          <w:noProof/>
        </w:rPr>
      </w:pPr>
    </w:p>
    <w:p w14:paraId="04EA565C" w14:textId="77777777" w:rsidR="00502996" w:rsidRDefault="00502996" w:rsidP="00DF6FE7">
      <w:pPr>
        <w:jc w:val="both"/>
        <w:rPr>
          <w:noProof/>
        </w:rPr>
      </w:pPr>
    </w:p>
    <w:p w14:paraId="2CFFC072" w14:textId="77777777" w:rsidR="00502996" w:rsidRDefault="00502996" w:rsidP="00DF6FE7">
      <w:pPr>
        <w:jc w:val="both"/>
        <w:rPr>
          <w:noProof/>
        </w:rPr>
      </w:pPr>
    </w:p>
    <w:p w14:paraId="6A8691A7" w14:textId="77777777" w:rsidR="00502996" w:rsidRDefault="00502996" w:rsidP="00DF6FE7">
      <w:pPr>
        <w:jc w:val="both"/>
        <w:rPr>
          <w:noProof/>
        </w:rPr>
      </w:pPr>
    </w:p>
    <w:p w14:paraId="478EB55E" w14:textId="77777777" w:rsidR="00502996" w:rsidRPr="009679B1" w:rsidRDefault="00502996" w:rsidP="00DF6FE7">
      <w:pPr>
        <w:jc w:val="both"/>
        <w:rPr>
          <w:noProof/>
        </w:rPr>
      </w:pPr>
    </w:p>
    <w:sectPr w:rsidR="00502996" w:rsidRPr="009679B1" w:rsidSect="00BC04B1">
      <w:footerReference w:type="default" r:id="rId35"/>
      <w:pgSz w:w="11906" w:h="16838" w:code="9"/>
      <w:pgMar w:top="1728" w:right="1800" w:bottom="1440" w:left="1800" w:header="720" w:footer="720" w:gutter="0"/>
      <w:pgBorders w:offsetFrom="page">
        <w:top w:val="thinThickThinLargeGap" w:sz="4" w:space="24" w:color="007789"/>
        <w:left w:val="thinThickThinLargeGap" w:sz="4" w:space="24" w:color="007789"/>
        <w:bottom w:val="thinThickThinLargeGap" w:sz="4" w:space="24" w:color="007789"/>
        <w:right w:val="thinThickThinLargeGap" w:sz="4" w:space="24" w:color="007789"/>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962B3" w14:textId="77777777" w:rsidR="00C71271" w:rsidRDefault="00C71271" w:rsidP="00C6554A">
      <w:pPr>
        <w:spacing w:before="0" w:after="0" w:line="240" w:lineRule="auto"/>
      </w:pPr>
      <w:r>
        <w:separator/>
      </w:r>
    </w:p>
  </w:endnote>
  <w:endnote w:type="continuationSeparator" w:id="0">
    <w:p w14:paraId="4B4876ED" w14:textId="77777777" w:rsidR="00C71271" w:rsidRDefault="00C7127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4D"/>
    <w:family w:val="decorative"/>
    <w:pitch w:val="variable"/>
    <w:sig w:usb0="00000003" w:usb1="10000000" w:usb2="00000000" w:usb3="00000000" w:csb0="80000001"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TXinwei">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0FF19" w14:textId="77777777" w:rsidR="00827DB2" w:rsidRDefault="00ED7C44">
    <w:pPr>
      <w:pStyle w:val="Piedepgina"/>
      <w:rPr>
        <w:noProof/>
      </w:rPr>
    </w:pPr>
    <w:r>
      <w:rPr>
        <w:noProof/>
        <w:lang w:bidi="es-ES"/>
      </w:rPr>
      <w:t xml:space="preserve">Página </w:t>
    </w:r>
    <w:r>
      <w:rPr>
        <w:noProof/>
        <w:lang w:bidi="es-ES"/>
      </w:rPr>
      <w:fldChar w:fldCharType="begin"/>
    </w:r>
    <w:r>
      <w:rPr>
        <w:noProof/>
        <w:lang w:bidi="es-ES"/>
      </w:rPr>
      <w:instrText xml:space="preserve"> PAGE  \* Arabic  \* MERGEFORMAT </w:instrText>
    </w:r>
    <w:r>
      <w:rPr>
        <w:noProof/>
        <w:lang w:bidi="es-ES"/>
      </w:rPr>
      <w:fldChar w:fldCharType="separate"/>
    </w:r>
    <w:r w:rsidR="0089714F">
      <w:rPr>
        <w:noProof/>
        <w:lang w:bidi="es-ES"/>
      </w:rPr>
      <w:t>1</w:t>
    </w:r>
    <w:r>
      <w:rPr>
        <w:noProof/>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C4CFF" w14:textId="77777777" w:rsidR="00C71271" w:rsidRDefault="00C71271" w:rsidP="00C6554A">
      <w:pPr>
        <w:spacing w:before="0" w:after="0" w:line="240" w:lineRule="auto"/>
      </w:pPr>
      <w:r>
        <w:separator/>
      </w:r>
    </w:p>
  </w:footnote>
  <w:footnote w:type="continuationSeparator" w:id="0">
    <w:p w14:paraId="09CB306F" w14:textId="77777777" w:rsidR="00C71271" w:rsidRDefault="00C71271"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rPr>
        <w:rFonts w:ascii="Century Gothic" w:hAnsi="Century Gothic" w:hint="default"/>
        <w:color w:val="0D0D0D"/>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801337"/>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0844341"/>
    <w:multiLevelType w:val="hybridMultilevel"/>
    <w:tmpl w:val="B2587232"/>
    <w:lvl w:ilvl="0" w:tplc="805CDBF4">
      <w:numFmt w:val="bullet"/>
      <w:lvlText w:val="-"/>
      <w:lvlJc w:val="left"/>
      <w:rPr>
        <w:rFonts w:ascii="Constantia" w:eastAsia="Constantia" w:hAnsi="Constantia" w:cs="Times New Roman" w:hint="default"/>
      </w:rPr>
    </w:lvl>
    <w:lvl w:ilvl="1" w:tplc="240A0003" w:tentative="1">
      <w:start w:val="1"/>
      <w:numFmt w:val="bullet"/>
      <w:lvlText w:val="o"/>
      <w:lvlJc w:val="left"/>
      <w:pPr>
        <w:ind w:left="1439" w:hanging="360"/>
      </w:pPr>
      <w:rPr>
        <w:rFonts w:ascii="Courier New" w:hAnsi="Courier New" w:cs="Courier New" w:hint="default"/>
      </w:rPr>
    </w:lvl>
    <w:lvl w:ilvl="2" w:tplc="240A0005" w:tentative="1">
      <w:start w:val="1"/>
      <w:numFmt w:val="bullet"/>
      <w:lvlText w:val=""/>
      <w:lvlJc w:val="left"/>
      <w:pPr>
        <w:ind w:left="2159" w:hanging="360"/>
      </w:pPr>
      <w:rPr>
        <w:rFonts w:ascii="Wingdings" w:hAnsi="Wingdings" w:hint="default"/>
      </w:rPr>
    </w:lvl>
    <w:lvl w:ilvl="3" w:tplc="240A0001" w:tentative="1">
      <w:start w:val="1"/>
      <w:numFmt w:val="bullet"/>
      <w:lvlText w:val=""/>
      <w:lvlJc w:val="left"/>
      <w:pPr>
        <w:ind w:left="2879" w:hanging="360"/>
      </w:pPr>
      <w:rPr>
        <w:rFonts w:ascii="Symbol" w:hAnsi="Symbol" w:hint="default"/>
      </w:rPr>
    </w:lvl>
    <w:lvl w:ilvl="4" w:tplc="240A0003" w:tentative="1">
      <w:start w:val="1"/>
      <w:numFmt w:val="bullet"/>
      <w:lvlText w:val="o"/>
      <w:lvlJc w:val="left"/>
      <w:pPr>
        <w:ind w:left="3599" w:hanging="360"/>
      </w:pPr>
      <w:rPr>
        <w:rFonts w:ascii="Courier New" w:hAnsi="Courier New" w:cs="Courier New" w:hint="default"/>
      </w:rPr>
    </w:lvl>
    <w:lvl w:ilvl="5" w:tplc="240A0005" w:tentative="1">
      <w:start w:val="1"/>
      <w:numFmt w:val="bullet"/>
      <w:lvlText w:val=""/>
      <w:lvlJc w:val="left"/>
      <w:pPr>
        <w:ind w:left="4319" w:hanging="360"/>
      </w:pPr>
      <w:rPr>
        <w:rFonts w:ascii="Wingdings" w:hAnsi="Wingdings" w:hint="default"/>
      </w:rPr>
    </w:lvl>
    <w:lvl w:ilvl="6" w:tplc="240A0001" w:tentative="1">
      <w:start w:val="1"/>
      <w:numFmt w:val="bullet"/>
      <w:lvlText w:val=""/>
      <w:lvlJc w:val="left"/>
      <w:pPr>
        <w:ind w:left="5039" w:hanging="360"/>
      </w:pPr>
      <w:rPr>
        <w:rFonts w:ascii="Symbol" w:hAnsi="Symbol" w:hint="default"/>
      </w:rPr>
    </w:lvl>
    <w:lvl w:ilvl="7" w:tplc="240A0003" w:tentative="1">
      <w:start w:val="1"/>
      <w:numFmt w:val="bullet"/>
      <w:lvlText w:val="o"/>
      <w:lvlJc w:val="left"/>
      <w:pPr>
        <w:ind w:left="5759" w:hanging="360"/>
      </w:pPr>
      <w:rPr>
        <w:rFonts w:ascii="Courier New" w:hAnsi="Courier New" w:cs="Courier New" w:hint="default"/>
      </w:rPr>
    </w:lvl>
    <w:lvl w:ilvl="8" w:tplc="240A0005" w:tentative="1">
      <w:start w:val="1"/>
      <w:numFmt w:val="bullet"/>
      <w:lvlText w:val=""/>
      <w:lvlJc w:val="left"/>
      <w:pPr>
        <w:ind w:left="6479" w:hanging="360"/>
      </w:pPr>
      <w:rPr>
        <w:rFonts w:ascii="Wingdings" w:hAnsi="Wingdings" w:hint="default"/>
      </w:rPr>
    </w:lvl>
  </w:abstractNum>
  <w:abstractNum w:abstractNumId="1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5F23EA"/>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EFC6982"/>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633319B"/>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E150F72"/>
    <w:multiLevelType w:val="hybridMultilevel"/>
    <w:tmpl w:val="576A0A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C37365E"/>
    <w:multiLevelType w:val="hybridMultilevel"/>
    <w:tmpl w:val="E9002162"/>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20" w15:restartNumberingAfterBreak="0">
    <w:nsid w:val="705836F0"/>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9"/>
  </w:num>
  <w:num w:numId="2">
    <w:abstractNumId w:val="8"/>
  </w:num>
  <w:num w:numId="3">
    <w:abstractNumId w:val="8"/>
  </w:num>
  <w:num w:numId="4">
    <w:abstractNumId w:val="9"/>
  </w:num>
  <w:num w:numId="5">
    <w:abstractNumId w:val="14"/>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9"/>
  </w:num>
  <w:num w:numId="17">
    <w:abstractNumId w:val="16"/>
  </w:num>
  <w:num w:numId="18">
    <w:abstractNumId w:val="15"/>
  </w:num>
  <w:num w:numId="19">
    <w:abstractNumId w:val="17"/>
  </w:num>
  <w:num w:numId="20">
    <w:abstractNumId w:val="20"/>
  </w:num>
  <w:num w:numId="21">
    <w:abstractNumId w:val="11"/>
  </w:num>
  <w:num w:numId="22">
    <w:abstractNumId w:val="18"/>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3E2"/>
    <w:rsid w:val="000C4C4B"/>
    <w:rsid w:val="0011234E"/>
    <w:rsid w:val="00124CB2"/>
    <w:rsid w:val="00184327"/>
    <w:rsid w:val="002554CD"/>
    <w:rsid w:val="00293B83"/>
    <w:rsid w:val="00297444"/>
    <w:rsid w:val="002A3771"/>
    <w:rsid w:val="002B4294"/>
    <w:rsid w:val="002D0AA4"/>
    <w:rsid w:val="003053E2"/>
    <w:rsid w:val="00333D0D"/>
    <w:rsid w:val="003D555A"/>
    <w:rsid w:val="004C049F"/>
    <w:rsid w:val="005000E2"/>
    <w:rsid w:val="00502996"/>
    <w:rsid w:val="0051785D"/>
    <w:rsid w:val="006A3CE7"/>
    <w:rsid w:val="00745E4E"/>
    <w:rsid w:val="007C0950"/>
    <w:rsid w:val="00827DB2"/>
    <w:rsid w:val="008357F9"/>
    <w:rsid w:val="0089714F"/>
    <w:rsid w:val="009679B1"/>
    <w:rsid w:val="00986062"/>
    <w:rsid w:val="00A65732"/>
    <w:rsid w:val="00A90B09"/>
    <w:rsid w:val="00B8581A"/>
    <w:rsid w:val="00B93C6E"/>
    <w:rsid w:val="00BC04B1"/>
    <w:rsid w:val="00C6554A"/>
    <w:rsid w:val="00C71271"/>
    <w:rsid w:val="00CB0705"/>
    <w:rsid w:val="00CC50D9"/>
    <w:rsid w:val="00D37206"/>
    <w:rsid w:val="00D62306"/>
    <w:rsid w:val="00DF6FE7"/>
    <w:rsid w:val="00ED7C44"/>
    <w:rsid w:val="00F7702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43B7C7"/>
  <w15:chartTrackingRefBased/>
  <w15:docId w15:val="{8EADF7BF-8563-7749-9B74-47BE2D07B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tantia" w:eastAsia="Constantia" w:hAnsi="Constantia" w:cs="Times New Roman"/>
        <w:lang w:val="es-CO"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pPr>
      <w:spacing w:before="120" w:after="200" w:line="264" w:lineRule="auto"/>
    </w:pPr>
    <w:rPr>
      <w:color w:val="595959"/>
      <w:sz w:val="22"/>
      <w:szCs w:val="22"/>
      <w:lang w:val="es-ES" w:eastAsia="en-US"/>
    </w:rPr>
  </w:style>
  <w:style w:type="paragraph" w:styleId="Ttulo1">
    <w:name w:val="heading 1"/>
    <w:basedOn w:val="Normal"/>
    <w:next w:val="Normal"/>
    <w:link w:val="Ttulo1Car"/>
    <w:uiPriority w:val="9"/>
    <w:qFormat/>
    <w:rsid w:val="00333D0D"/>
    <w:pPr>
      <w:keepNext/>
      <w:keepLines/>
      <w:spacing w:before="600" w:after="60"/>
      <w:contextualSpacing/>
      <w:outlineLvl w:val="0"/>
    </w:pPr>
    <w:rPr>
      <w:rFonts w:eastAsia="STXinwei"/>
      <w:color w:val="007789"/>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eastAsia="STXinwei"/>
      <w:caps/>
      <w:color w:val="007789"/>
      <w:sz w:val="24"/>
    </w:rPr>
  </w:style>
  <w:style w:type="paragraph" w:styleId="Ttulo3">
    <w:name w:val="heading 3"/>
    <w:basedOn w:val="Normal"/>
    <w:next w:val="Normal"/>
    <w:link w:val="Ttulo3Car"/>
    <w:uiPriority w:val="9"/>
    <w:semiHidden/>
    <w:unhideWhenUsed/>
    <w:qFormat/>
    <w:rsid w:val="002554CD"/>
    <w:pPr>
      <w:keepNext/>
      <w:keepLines/>
      <w:spacing w:before="40" w:after="0"/>
      <w:outlineLvl w:val="2"/>
    </w:pPr>
    <w:rPr>
      <w:rFonts w:eastAsia="STXinwei"/>
      <w:color w:val="004F5B"/>
      <w:sz w:val="24"/>
      <w:szCs w:val="24"/>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eastAsia="STXinwei"/>
      <w:color w:val="004F5B"/>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eastAsia="STXinwei"/>
      <w:i/>
      <w:iCs/>
      <w:color w:val="004F5B"/>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eastAsia="STXinwei"/>
      <w:color w:val="272727"/>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eastAsia="STXinwei"/>
      <w:i/>
      <w:iCs/>
      <w:color w:val="272727"/>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33D0D"/>
    <w:rPr>
      <w:rFonts w:ascii="Constantia" w:eastAsia="STXinwei" w:hAnsi="Constantia" w:cs="Times New Roman"/>
      <w:color w:val="007789"/>
      <w:sz w:val="32"/>
    </w:rPr>
  </w:style>
  <w:style w:type="character" w:customStyle="1" w:styleId="Ttulo2Car">
    <w:name w:val="Título 2 Car"/>
    <w:link w:val="Ttulo2"/>
    <w:uiPriority w:val="9"/>
    <w:rsid w:val="00333D0D"/>
    <w:rPr>
      <w:rFonts w:ascii="Constantia" w:eastAsia="STXinwei" w:hAnsi="Constantia" w:cs="Times New Roman"/>
      <w:caps/>
      <w:color w:val="007789"/>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Ttulo">
    <w:name w:val="Title"/>
    <w:basedOn w:val="Normal"/>
    <w:link w:val="TtuloCar"/>
    <w:uiPriority w:val="2"/>
    <w:unhideWhenUsed/>
    <w:qFormat/>
    <w:rsid w:val="00333D0D"/>
    <w:pPr>
      <w:spacing w:before="480" w:after="40" w:line="240" w:lineRule="auto"/>
      <w:contextualSpacing/>
      <w:jc w:val="center"/>
    </w:pPr>
    <w:rPr>
      <w:rFonts w:eastAsia="STXinwei"/>
      <w:color w:val="007789"/>
      <w:kern w:val="28"/>
      <w:sz w:val="60"/>
    </w:rPr>
  </w:style>
  <w:style w:type="character" w:customStyle="1" w:styleId="TtuloCar">
    <w:name w:val="Título Car"/>
    <w:link w:val="Ttulo"/>
    <w:uiPriority w:val="2"/>
    <w:rsid w:val="00333D0D"/>
    <w:rPr>
      <w:rFonts w:ascii="Constantia" w:eastAsia="STXinwei" w:hAnsi="Constantia" w:cs="Times New Roman"/>
      <w:color w:val="007789"/>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eastAsia="STXinwei"/>
      <w:caps/>
      <w:sz w:val="26"/>
    </w:rPr>
  </w:style>
  <w:style w:type="character" w:customStyle="1" w:styleId="SubttuloCar">
    <w:name w:val="Subtítulo Car"/>
    <w:link w:val="Subttulo"/>
    <w:uiPriority w:val="3"/>
    <w:rsid w:val="00333D0D"/>
    <w:rPr>
      <w:rFonts w:ascii="Constantia" w:eastAsia="STXinwei" w:hAnsi="Constantia" w:cs="Times New Roman"/>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link w:val="Encabezado"/>
    <w:uiPriority w:val="99"/>
    <w:rsid w:val="00C6554A"/>
    <w:rPr>
      <w:color w:val="595959"/>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link w:val="Ttulo3"/>
    <w:uiPriority w:val="9"/>
    <w:semiHidden/>
    <w:rsid w:val="00C6554A"/>
    <w:rPr>
      <w:rFonts w:ascii="Constantia" w:eastAsia="STXinwei" w:hAnsi="Constantia" w:cs="Times New Roman"/>
      <w:color w:val="004F5B"/>
      <w:sz w:val="24"/>
      <w:szCs w:val="24"/>
    </w:rPr>
  </w:style>
  <w:style w:type="character" w:customStyle="1" w:styleId="Ttulo8Car">
    <w:name w:val="Título 8 Car"/>
    <w:link w:val="Ttulo8"/>
    <w:uiPriority w:val="9"/>
    <w:semiHidden/>
    <w:rsid w:val="00C6554A"/>
    <w:rPr>
      <w:rFonts w:ascii="Constantia" w:eastAsia="STXinwei" w:hAnsi="Constantia" w:cs="Times New Roman"/>
      <w:color w:val="272727"/>
      <w:szCs w:val="21"/>
    </w:rPr>
  </w:style>
  <w:style w:type="character" w:customStyle="1" w:styleId="Ttulo9Car">
    <w:name w:val="Título 9 Car"/>
    <w:link w:val="Ttulo9"/>
    <w:uiPriority w:val="9"/>
    <w:semiHidden/>
    <w:rsid w:val="00C6554A"/>
    <w:rPr>
      <w:rFonts w:ascii="Constantia" w:eastAsia="STXinwei" w:hAnsi="Constantia" w:cs="Times New Roman"/>
      <w:i/>
      <w:iCs/>
      <w:color w:val="272727"/>
      <w:szCs w:val="21"/>
    </w:rPr>
  </w:style>
  <w:style w:type="character" w:styleId="nfasisintenso">
    <w:name w:val="Intense Emphasis"/>
    <w:uiPriority w:val="21"/>
    <w:semiHidden/>
    <w:unhideWhenUsed/>
    <w:qFormat/>
    <w:rsid w:val="00C6554A"/>
    <w:rPr>
      <w:i/>
      <w:iCs/>
      <w:color w:val="007789"/>
    </w:rPr>
  </w:style>
  <w:style w:type="paragraph" w:styleId="Citadestacada">
    <w:name w:val="Intense Quote"/>
    <w:basedOn w:val="Normal"/>
    <w:next w:val="Normal"/>
    <w:link w:val="CitadestacadaCar"/>
    <w:uiPriority w:val="30"/>
    <w:semiHidden/>
    <w:unhideWhenUsed/>
    <w:qFormat/>
    <w:rsid w:val="00C6554A"/>
    <w:pPr>
      <w:pBdr>
        <w:top w:val="single" w:sz="4" w:space="10" w:color="007789"/>
        <w:bottom w:val="single" w:sz="4" w:space="10" w:color="007789"/>
      </w:pBdr>
      <w:spacing w:before="360" w:after="360"/>
      <w:ind w:left="864" w:right="864"/>
      <w:jc w:val="center"/>
    </w:pPr>
    <w:rPr>
      <w:i/>
      <w:iCs/>
      <w:color w:val="007789"/>
    </w:rPr>
  </w:style>
  <w:style w:type="character" w:customStyle="1" w:styleId="CitadestacadaCar">
    <w:name w:val="Cita destacada Car"/>
    <w:link w:val="Citadestacada"/>
    <w:uiPriority w:val="30"/>
    <w:semiHidden/>
    <w:rsid w:val="00C6554A"/>
    <w:rPr>
      <w:i/>
      <w:iCs/>
      <w:color w:val="007789"/>
    </w:rPr>
  </w:style>
  <w:style w:type="character" w:styleId="Referenciaintensa">
    <w:name w:val="Intense Reference"/>
    <w:uiPriority w:val="32"/>
    <w:semiHidden/>
    <w:unhideWhenUsed/>
    <w:qFormat/>
    <w:rsid w:val="00C6554A"/>
    <w:rPr>
      <w:b/>
      <w:bCs/>
      <w:caps w:val="0"/>
      <w:smallCaps/>
      <w:color w:val="007789"/>
      <w:spacing w:val="5"/>
    </w:rPr>
  </w:style>
  <w:style w:type="paragraph" w:styleId="Descripcin">
    <w:name w:val="caption"/>
    <w:basedOn w:val="Normal"/>
    <w:next w:val="Normal"/>
    <w:uiPriority w:val="35"/>
    <w:semiHidden/>
    <w:unhideWhenUsed/>
    <w:qFormat/>
    <w:rsid w:val="00C6554A"/>
    <w:pPr>
      <w:spacing w:before="0" w:line="240" w:lineRule="auto"/>
    </w:pPr>
    <w:rPr>
      <w:i/>
      <w:iCs/>
      <w:color w:val="4E5B6F"/>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left w:val="single" w:sz="2" w:space="10" w:color="007789"/>
        <w:bottom w:val="single" w:sz="2" w:space="10" w:color="007789"/>
        <w:right w:val="single" w:sz="2" w:space="10" w:color="007789"/>
      </w:pBdr>
      <w:ind w:left="1152" w:right="1152"/>
    </w:pPr>
    <w:rPr>
      <w:rFonts w:eastAsia="STXinwei"/>
      <w:i/>
      <w:iCs/>
      <w:color w:val="007789"/>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link w:val="Sangra3detindependiente"/>
    <w:uiPriority w:val="99"/>
    <w:semiHidden/>
    <w:rsid w:val="00C6554A"/>
    <w:rPr>
      <w:szCs w:val="16"/>
    </w:rPr>
  </w:style>
  <w:style w:type="character" w:styleId="Refdecomentario">
    <w:name w:val="annotation reference"/>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eastAsia="STXinwei"/>
      <w:szCs w:val="20"/>
    </w:rPr>
  </w:style>
  <w:style w:type="character" w:styleId="Hipervnculovisitado">
    <w:name w:val="FollowedHyperlink"/>
    <w:uiPriority w:val="99"/>
    <w:semiHidden/>
    <w:unhideWhenUsed/>
    <w:rsid w:val="00C6554A"/>
    <w:rPr>
      <w:color w:val="007789"/>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link w:val="Textonotapie"/>
    <w:uiPriority w:val="99"/>
    <w:semiHidden/>
    <w:rsid w:val="00C6554A"/>
    <w:rPr>
      <w:szCs w:val="20"/>
    </w:rPr>
  </w:style>
  <w:style w:type="character" w:styleId="CdigoHTML">
    <w:name w:val="HTML Code"/>
    <w:uiPriority w:val="99"/>
    <w:semiHidden/>
    <w:unhideWhenUsed/>
    <w:rsid w:val="00C6554A"/>
    <w:rPr>
      <w:rFonts w:ascii="Consolas" w:hAnsi="Consolas"/>
      <w:sz w:val="22"/>
      <w:szCs w:val="20"/>
    </w:rPr>
  </w:style>
  <w:style w:type="character" w:styleId="TecladoHTML">
    <w:name w:val="HTML Keyboard"/>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link w:val="HTMLconformatoprevio"/>
    <w:uiPriority w:val="99"/>
    <w:semiHidden/>
    <w:rsid w:val="00C6554A"/>
    <w:rPr>
      <w:rFonts w:ascii="Consolas" w:hAnsi="Consolas"/>
      <w:szCs w:val="20"/>
    </w:rPr>
  </w:style>
  <w:style w:type="character" w:styleId="MquinadeescribirHTML">
    <w:name w:val="HTML Typewriter"/>
    <w:uiPriority w:val="99"/>
    <w:semiHidden/>
    <w:unhideWhenUsed/>
    <w:rsid w:val="00C6554A"/>
    <w:rPr>
      <w:rFonts w:ascii="Consolas" w:hAnsi="Consolas"/>
      <w:sz w:val="22"/>
      <w:szCs w:val="20"/>
    </w:rPr>
  </w:style>
  <w:style w:type="character" w:styleId="Hipervnculo">
    <w:name w:val="Hyperlink"/>
    <w:uiPriority w:val="99"/>
    <w:unhideWhenUsed/>
    <w:rsid w:val="00C6554A"/>
    <w:rPr>
      <w:color w:val="835D0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hAnsi="Consolas"/>
      <w:color w:val="595959"/>
      <w:sz w:val="22"/>
      <w:lang w:val="es-ES" w:eastAsia="en-US"/>
    </w:rPr>
  </w:style>
  <w:style w:type="character" w:customStyle="1" w:styleId="TextomacroCar">
    <w:name w:val="Texto macro Car"/>
    <w:link w:val="Textomacro"/>
    <w:uiPriority w:val="99"/>
    <w:semiHidden/>
    <w:rsid w:val="00C6554A"/>
    <w:rPr>
      <w:rFonts w:ascii="Consolas" w:hAnsi="Consolas"/>
      <w:szCs w:val="20"/>
    </w:rPr>
  </w:style>
  <w:style w:type="character" w:styleId="Textodelmarcadordeposicin">
    <w:name w:val="Placeholder Text"/>
    <w:uiPriority w:val="99"/>
    <w:semiHidden/>
    <w:rsid w:val="00C6554A"/>
    <w:rPr>
      <w:color w:val="595959"/>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link w:val="Textosinformato"/>
    <w:uiPriority w:val="99"/>
    <w:semiHidden/>
    <w:rsid w:val="00C6554A"/>
    <w:rPr>
      <w:rFonts w:ascii="Consolas" w:hAnsi="Consolas"/>
      <w:szCs w:val="21"/>
    </w:rPr>
  </w:style>
  <w:style w:type="character" w:customStyle="1" w:styleId="Ttulo7Car">
    <w:name w:val="Título 7 Car"/>
    <w:link w:val="Ttulo7"/>
    <w:uiPriority w:val="9"/>
    <w:semiHidden/>
    <w:rsid w:val="002554CD"/>
    <w:rPr>
      <w:rFonts w:ascii="Constantia" w:eastAsia="STXinwei" w:hAnsi="Constantia" w:cs="Times New Roman"/>
      <w:i/>
      <w:iCs/>
      <w:color w:val="004F5B"/>
    </w:rPr>
  </w:style>
  <w:style w:type="character" w:customStyle="1" w:styleId="Ttulo6Car">
    <w:name w:val="Título 6 Car"/>
    <w:link w:val="Ttulo6"/>
    <w:uiPriority w:val="9"/>
    <w:semiHidden/>
    <w:rsid w:val="002554CD"/>
    <w:rPr>
      <w:rFonts w:ascii="Constantia" w:eastAsia="STXinwei" w:hAnsi="Constantia" w:cs="Times New Roman"/>
      <w:color w:val="004F5B"/>
    </w:rPr>
  </w:style>
  <w:style w:type="paragraph" w:styleId="Prrafodelista">
    <w:name w:val="List Paragraph"/>
    <w:basedOn w:val="Normal"/>
    <w:uiPriority w:val="34"/>
    <w:unhideWhenUsed/>
    <w:qFormat/>
    <w:rsid w:val="000C4C4B"/>
    <w:pPr>
      <w:ind w:left="720"/>
      <w:contextualSpacing/>
    </w:pPr>
  </w:style>
  <w:style w:type="paragraph" w:styleId="TtuloTDC">
    <w:name w:val="TOC Heading"/>
    <w:basedOn w:val="Ttulo1"/>
    <w:next w:val="Normal"/>
    <w:uiPriority w:val="39"/>
    <w:unhideWhenUsed/>
    <w:qFormat/>
    <w:rsid w:val="002D0AA4"/>
    <w:pPr>
      <w:spacing w:before="240" w:after="0" w:line="259" w:lineRule="auto"/>
      <w:contextualSpacing w:val="0"/>
      <w:outlineLvl w:val="9"/>
    </w:pPr>
    <w:rPr>
      <w:szCs w:val="32"/>
      <w:lang w:val="es-CO" w:eastAsia="es-CO"/>
    </w:rPr>
  </w:style>
  <w:style w:type="paragraph" w:styleId="Sinespaciado">
    <w:name w:val="No Spacing"/>
    <w:link w:val="SinespaciadoCar"/>
    <w:uiPriority w:val="1"/>
    <w:qFormat/>
    <w:rsid w:val="002D0AA4"/>
    <w:rPr>
      <w:rFonts w:eastAsia="STXinwei"/>
      <w:sz w:val="22"/>
      <w:szCs w:val="22"/>
      <w:lang w:eastAsia="es-CO"/>
    </w:rPr>
  </w:style>
  <w:style w:type="character" w:customStyle="1" w:styleId="SinespaciadoCar">
    <w:name w:val="Sin espaciado Car"/>
    <w:link w:val="Sinespaciado"/>
    <w:uiPriority w:val="1"/>
    <w:rsid w:val="002D0AA4"/>
    <w:rPr>
      <w:rFonts w:eastAsia="STXinwei"/>
      <w:color w:val="auto"/>
      <w:lang w:val="es-CO" w:eastAsia="es-CO"/>
    </w:rPr>
  </w:style>
  <w:style w:type="character" w:styleId="Mencinsinresolver">
    <w:name w:val="Unresolved Mention"/>
    <w:uiPriority w:val="99"/>
    <w:semiHidden/>
    <w:unhideWhenUsed/>
    <w:rsid w:val="00297444"/>
    <w:rPr>
      <w:color w:val="605E5C"/>
      <w:shd w:val="clear" w:color="auto" w:fill="E1DFDD"/>
    </w:rPr>
  </w:style>
  <w:style w:type="paragraph" w:styleId="Bibliografa">
    <w:name w:val="Bibliography"/>
    <w:basedOn w:val="Normal"/>
    <w:next w:val="Normal"/>
    <w:uiPriority w:val="37"/>
    <w:unhideWhenUsed/>
    <w:rsid w:val="005029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0766">
      <w:bodyDiv w:val="1"/>
      <w:marLeft w:val="0"/>
      <w:marRight w:val="0"/>
      <w:marTop w:val="0"/>
      <w:marBottom w:val="0"/>
      <w:divBdr>
        <w:top w:val="none" w:sz="0" w:space="0" w:color="auto"/>
        <w:left w:val="none" w:sz="0" w:space="0" w:color="auto"/>
        <w:bottom w:val="none" w:sz="0" w:space="0" w:color="auto"/>
        <w:right w:val="none" w:sz="0" w:space="0" w:color="auto"/>
      </w:divBdr>
    </w:div>
    <w:div w:id="155072031">
      <w:bodyDiv w:val="1"/>
      <w:marLeft w:val="0"/>
      <w:marRight w:val="0"/>
      <w:marTop w:val="0"/>
      <w:marBottom w:val="0"/>
      <w:divBdr>
        <w:top w:val="none" w:sz="0" w:space="0" w:color="auto"/>
        <w:left w:val="none" w:sz="0" w:space="0" w:color="auto"/>
        <w:bottom w:val="none" w:sz="0" w:space="0" w:color="auto"/>
        <w:right w:val="none" w:sz="0" w:space="0" w:color="auto"/>
      </w:divBdr>
    </w:div>
    <w:div w:id="214974341">
      <w:bodyDiv w:val="1"/>
      <w:marLeft w:val="0"/>
      <w:marRight w:val="0"/>
      <w:marTop w:val="0"/>
      <w:marBottom w:val="0"/>
      <w:divBdr>
        <w:top w:val="none" w:sz="0" w:space="0" w:color="auto"/>
        <w:left w:val="none" w:sz="0" w:space="0" w:color="auto"/>
        <w:bottom w:val="none" w:sz="0" w:space="0" w:color="auto"/>
        <w:right w:val="none" w:sz="0" w:space="0" w:color="auto"/>
      </w:divBdr>
    </w:div>
    <w:div w:id="735009568">
      <w:bodyDiv w:val="1"/>
      <w:marLeft w:val="0"/>
      <w:marRight w:val="0"/>
      <w:marTop w:val="0"/>
      <w:marBottom w:val="0"/>
      <w:divBdr>
        <w:top w:val="none" w:sz="0" w:space="0" w:color="auto"/>
        <w:left w:val="none" w:sz="0" w:space="0" w:color="auto"/>
        <w:bottom w:val="none" w:sz="0" w:space="0" w:color="auto"/>
        <w:right w:val="none" w:sz="0" w:space="0" w:color="auto"/>
      </w:divBdr>
    </w:div>
    <w:div w:id="1154495189">
      <w:bodyDiv w:val="1"/>
      <w:marLeft w:val="0"/>
      <w:marRight w:val="0"/>
      <w:marTop w:val="0"/>
      <w:marBottom w:val="0"/>
      <w:divBdr>
        <w:top w:val="none" w:sz="0" w:space="0" w:color="auto"/>
        <w:left w:val="none" w:sz="0" w:space="0" w:color="auto"/>
        <w:bottom w:val="none" w:sz="0" w:space="0" w:color="auto"/>
        <w:right w:val="none" w:sz="0" w:space="0" w:color="auto"/>
      </w:divBdr>
    </w:div>
    <w:div w:id="1345788380">
      <w:bodyDiv w:val="1"/>
      <w:marLeft w:val="0"/>
      <w:marRight w:val="0"/>
      <w:marTop w:val="0"/>
      <w:marBottom w:val="0"/>
      <w:divBdr>
        <w:top w:val="none" w:sz="0" w:space="0" w:color="auto"/>
        <w:left w:val="none" w:sz="0" w:space="0" w:color="auto"/>
        <w:bottom w:val="none" w:sz="0" w:space="0" w:color="auto"/>
        <w:right w:val="none" w:sz="0" w:space="0" w:color="auto"/>
      </w:divBdr>
    </w:div>
    <w:div w:id="1412433344">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670717114">
      <w:bodyDiv w:val="1"/>
      <w:marLeft w:val="0"/>
      <w:marRight w:val="0"/>
      <w:marTop w:val="0"/>
      <w:marBottom w:val="0"/>
      <w:divBdr>
        <w:top w:val="none" w:sz="0" w:space="0" w:color="auto"/>
        <w:left w:val="none" w:sz="0" w:space="0" w:color="auto"/>
        <w:bottom w:val="none" w:sz="0" w:space="0" w:color="auto"/>
        <w:right w:val="none" w:sz="0" w:space="0" w:color="auto"/>
      </w:divBdr>
    </w:div>
    <w:div w:id="1741517699">
      <w:bodyDiv w:val="1"/>
      <w:marLeft w:val="0"/>
      <w:marRight w:val="0"/>
      <w:marTop w:val="0"/>
      <w:marBottom w:val="0"/>
      <w:divBdr>
        <w:top w:val="none" w:sz="0" w:space="0" w:color="auto"/>
        <w:left w:val="none" w:sz="0" w:space="0" w:color="auto"/>
        <w:bottom w:val="none" w:sz="0" w:space="0" w:color="auto"/>
        <w:right w:val="none" w:sz="0" w:space="0" w:color="auto"/>
      </w:divBdr>
    </w:div>
    <w:div w:id="200481851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nc-sa/3.0/" TargetMode="External"/><Relationship Id="rId18" Type="http://schemas.openxmlformats.org/officeDocument/2006/relationships/image" Target="media/image7.jpeg"/><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hyperlink" Target="http://afindemes.republica.com/finanzas/5-etapas-de-la-vida-financiera-que-muchos-desconocen.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s://creativecommons.org/licenses/by-nc-sa/3.0/" TargetMode="Externa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afindemes.republica.com/finanzas/5-etapas-de-la-vida-financiera-que-muchos-desconocen.html"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aC\AppData\Local\Microsoft\Office\16.0\DTS\es-ES%7b6E31D206-8AEC-45B0-A502-F63B35DC10DA%7d\%7b8D35CAC4-300A-4D67-AE41-EAF835CED804%7dtf02835058_win32.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Git20</b:Tag>
    <b:SourceType>DocumentFromInternetSite</b:SourceType>
    <b:Guid>{8EBD8945-1C13-4025-A0E0-2BC7FC14736F}</b:Guid>
    <b:Author>
      <b:Author>
        <b:Corporate>GitHub Inc</b:Corporate>
      </b:Author>
    </b:Author>
    <b:Title>Github Docs</b:Title>
    <b:InternetSiteTitle>GitHub Docs</b:InternetSiteTitle>
    <b:Year>2020</b:Year>
    <b:Month>03</b:Month>
    <b:Day>08</b:Day>
    <b:URL>https://docs.github.com/en/get-started/quickstart/hello-world</b:URL>
    <b:RefOrder>1</b:RefOrder>
  </b:Source>
  <b:Source>
    <b:Tag>Roc19</b:Tag>
    <b:SourceType>DocumentFromInternetSite</b:SourceType>
    <b:Guid>{B7CA3EBF-54D2-4D4D-B3A8-8D06A31881F7}</b:Guid>
    <b:Author>
      <b:Author>
        <b:Corporate>Rock Content</b:Corporate>
      </b:Author>
    </b:Author>
    <b:Title>RockContent Blog</b:Title>
    <b:InternetSiteTitle>RockContent Blog</b:InternetSiteTitle>
    <b:Year>2019</b:Year>
    <b:Month>06</b:Month>
    <b:Day>05</b:Day>
    <b:URL>https://rockcontent.com/es/blog/que-es-java/</b:URL>
    <b:RefOrder>2</b:RefOrder>
  </b:Source>
  <b:Source>
    <b:Tag>APD21</b:Tag>
    <b:SourceType>DocumentFromInternetSite</b:SourceType>
    <b:Guid>{C0B9CF17-2A35-4275-8706-8DC330BA5352}</b:Guid>
    <b:Author>
      <b:Author>
        <b:Corporate>APD</b:Corporate>
      </b:Author>
    </b:Author>
    <b:Title>Redaccion APD</b:Title>
    <b:InternetSiteTitle>Redaccion APD</b:InternetSiteTitle>
    <b:Year>2021</b:Year>
    <b:Month>11</b:Month>
    <b:Day>18</b:Day>
    <b:URL>https://www.apd.es/metodologia-scrum-que-es/</b:URL>
    <b:RefOrder>3</b:RefOrder>
  </b:Source>
  <b:Source>
    <b:Tag>Goo21</b:Tag>
    <b:SourceType>DocumentFromInternetSite</b:SourceType>
    <b:Guid>{AB2986B5-D515-48D3-898E-0C37A0D493DB}</b:Guid>
    <b:Author>
      <b:Author>
        <b:Corporate>Google Developers</b:Corporate>
      </b:Author>
    </b:Author>
    <b:Title>Firebase</b:Title>
    <b:InternetSiteTitle>Firebase</b:InternetSiteTitle>
    <b:Year>2021</b:Year>
    <b:Month>11</b:Month>
    <b:Day>12</b:Day>
    <b:URL>https://firebase.google.com/docs/database</b:URL>
    <b:RefOrder>4</b:RefOrder>
  </b:Source>
  <b:Source>
    <b:Tag>And211</b:Tag>
    <b:SourceType>DocumentFromInternetSite</b:SourceType>
    <b:Guid>{D4C2CCAB-170A-407E-B8AA-D063B28F0E70}</b:Guid>
    <b:Author>
      <b:Author>
        <b:NameList>
          <b:Person>
            <b:Last>Developers</b:Last>
            <b:First>Android</b:First>
          </b:Person>
        </b:NameList>
      </b:Author>
    </b:Author>
    <b:Title>Android Studio</b:Title>
    <b:InternetSiteTitle>Android Studio</b:InternetSiteTitle>
    <b:Year>2021</b:Year>
    <b:Month>05</b:Month>
    <b:Day>17</b:Day>
    <b:URL>https://developer.android.com/studio/intro?hl=es-419</b:URL>
    <b:RefOrder>5</b:RefOrder>
  </b:Source>
</b:Sources>
</file>

<file path=customXml/itemProps1.xml><?xml version="1.0" encoding="utf-8"?>
<ds:datastoreItem xmlns:ds="http://schemas.openxmlformats.org/officeDocument/2006/customXml" ds:itemID="{93BD0C32-932D-4174-8CFF-809B30872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C:\Users\MariaC\AppData\Local\Microsoft\Office\16.0\DTS\es-ES{6E31D206-8AEC-45B0-A502-F63B35DC10DA}\{8D35CAC4-300A-4D67-AE41-EAF835CED804}tf02835058_win32.dotx</Template>
  <TotalTime>0</TotalTime>
  <Pages>15</Pages>
  <Words>805</Words>
  <Characters>4429</Characters>
  <Application>Microsoft Office Word</Application>
  <DocSecurity>0</DocSecurity>
  <Lines>36</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5224</CharactersWithSpaces>
  <SharedDoc>false</SharedDoc>
  <HLinks>
    <vt:vector size="12" baseType="variant">
      <vt:variant>
        <vt:i4>7077933</vt:i4>
      </vt:variant>
      <vt:variant>
        <vt:i4>3</vt:i4>
      </vt:variant>
      <vt:variant>
        <vt:i4>0</vt:i4>
      </vt:variant>
      <vt:variant>
        <vt:i4>5</vt:i4>
      </vt:variant>
      <vt:variant>
        <vt:lpwstr>https://creativecommons.org/licenses/by-nc-sa/3.0/</vt:lpwstr>
      </vt:variant>
      <vt:variant>
        <vt:lpwstr/>
      </vt:variant>
      <vt:variant>
        <vt:i4>852032</vt:i4>
      </vt:variant>
      <vt:variant>
        <vt:i4>0</vt:i4>
      </vt:variant>
      <vt:variant>
        <vt:i4>0</vt:i4>
      </vt:variant>
      <vt:variant>
        <vt:i4>5</vt:i4>
      </vt:variant>
      <vt:variant>
        <vt:lpwstr>http://afindemes.republica.com/finanzas/5-etapas-de-la-vida-financiera-que-muchos-desconocen.html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MariaC</dc:creator>
  <cp:keywords/>
  <dc:description/>
  <cp:lastModifiedBy>Gherson Grajales Londoño</cp:lastModifiedBy>
  <cp:revision>2</cp:revision>
  <cp:lastPrinted>2021-12-06T23:56:00Z</cp:lastPrinted>
  <dcterms:created xsi:type="dcterms:W3CDTF">2021-12-07T00:12:00Z</dcterms:created>
  <dcterms:modified xsi:type="dcterms:W3CDTF">2021-12-07T00:12:00Z</dcterms:modified>
</cp:coreProperties>
</file>